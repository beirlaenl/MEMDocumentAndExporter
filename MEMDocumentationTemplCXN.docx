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5CB2" w14:textId="77777777" w:rsidR="00A14658" w:rsidRDefault="00A14658" w:rsidP="00BB0093">
      <w:pPr>
        <w:jc w:val="right"/>
      </w:pPr>
      <w:bookmarkStart w:id="1" w:name="_Hlk479928631"/>
    </w:p>
    <w:p w14:paraId="1F1BEA90" w14:textId="77777777" w:rsidR="00A14658" w:rsidRPr="00A14658" w:rsidRDefault="00A14658" w:rsidP="00A14658"/>
    <w:p w14:paraId="0D025E3F" w14:textId="77777777" w:rsidR="00B713F0" w:rsidRPr="00B713F0" w:rsidRDefault="00B713F0" w:rsidP="00B713F0">
      <w:pPr>
        <w:rPr>
          <w:rFonts w:eastAsiaTheme="majorEastAsia" w:cstheme="majorBidi"/>
          <w:color w:val="157DFF"/>
          <w:spacing w:val="28"/>
          <w:sz w:val="15"/>
        </w:rPr>
      </w:pPr>
    </w:p>
    <w:bookmarkStart w:id="2" w:name="_Toc481479230" w:displacedByCustomXml="next"/>
    <w:sdt>
      <w:sdtPr>
        <w:rPr>
          <w:rFonts w:ascii="Verdana" w:eastAsiaTheme="minorHAnsi" w:hAnsi="Verdana" w:cs="Times New Roman"/>
          <w:b/>
          <w:bCs/>
          <w:caps w:val="0"/>
          <w:color w:val="273543"/>
          <w:spacing w:val="0"/>
          <w:sz w:val="48"/>
          <w:szCs w:val="48"/>
        </w:rPr>
        <w:id w:val="473411634"/>
        <w:docPartObj>
          <w:docPartGallery w:val="Cover Pages"/>
          <w:docPartUnique/>
        </w:docPartObj>
      </w:sdtPr>
      <w:sdtEndPr>
        <w:rPr>
          <w:rFonts w:ascii="Calibri Light" w:eastAsiaTheme="majorEastAsia" w:hAnsi="Calibri Light" w:cstheme="majorBidi"/>
          <w:b w:val="0"/>
          <w:bCs w:val="0"/>
          <w:caps/>
          <w:color w:val="157DFF"/>
          <w:spacing w:val="28"/>
          <w:sz w:val="15"/>
          <w:szCs w:val="24"/>
        </w:rPr>
      </w:sdtEndPr>
      <w:sdtContent>
        <w:bookmarkEnd w:id="2" w:displacedByCustomXml="prev"/>
        <w:p w14:paraId="2EE658C0" w14:textId="636A9DB0" w:rsidR="005727FF" w:rsidRPr="004E0D2F" w:rsidRDefault="004E0D2F" w:rsidP="00B37C40">
          <w:pPr>
            <w:pStyle w:val="Heading6"/>
            <w:rPr>
              <w:i/>
              <w:iCs/>
            </w:rPr>
          </w:pPr>
          <w:r w:rsidRPr="004E0D2F">
            <w:rPr>
              <w:i/>
              <w:iCs/>
              <w:lang w:val="en-BE"/>
            </w:rPr>
            <w:t>#TENANT#</w:t>
          </w:r>
        </w:p>
        <w:p w14:paraId="55E78AA0" w14:textId="2C2491B5" w:rsidR="00944817" w:rsidRPr="004E0D2F" w:rsidRDefault="004E0D2F" w:rsidP="004E0D2F">
          <w:pPr>
            <w:pStyle w:val="Title"/>
          </w:pPr>
          <w:r w:rsidRPr="004E0D2F">
            <w:t>Microsoft Endpoint Manager Documentation</w:t>
          </w:r>
        </w:p>
        <w:p w14:paraId="43CC8661" w14:textId="77777777" w:rsidR="004E0D2F" w:rsidRDefault="004E0D2F" w:rsidP="004E0D2F">
          <w:pPr>
            <w:spacing w:after="0"/>
          </w:pPr>
          <w:r>
            <w:t>Build Date:</w:t>
          </w:r>
        </w:p>
        <w:p w14:paraId="184C0B50" w14:textId="77777777" w:rsidR="004E0D2F" w:rsidRPr="004E0D2F" w:rsidRDefault="004E0D2F" w:rsidP="004E0D2F">
          <w:pPr>
            <w:spacing w:after="0"/>
            <w:rPr>
              <w:i/>
              <w:iCs/>
            </w:rPr>
          </w:pPr>
          <w:r w:rsidRPr="004E0D2F">
            <w:rPr>
              <w:i/>
              <w:iCs/>
            </w:rPr>
            <w:t>#DATE#</w:t>
          </w:r>
        </w:p>
        <w:p w14:paraId="385AA7E5" w14:textId="77777777" w:rsidR="004E0D2F" w:rsidRDefault="004E0D2F" w:rsidP="004E0D2F"/>
        <w:p w14:paraId="08E7E000" w14:textId="77777777" w:rsidR="004E0D2F" w:rsidRDefault="004E0D2F" w:rsidP="004E0D2F">
          <w:pPr>
            <w:spacing w:after="0"/>
          </w:pPr>
          <w:r>
            <w:t>Account used to build the documentation:</w:t>
          </w:r>
        </w:p>
        <w:p w14:paraId="6A9CF8FB" w14:textId="7CD6455E" w:rsidR="00DB17C2" w:rsidRPr="00AF5F57" w:rsidRDefault="004E0D2F" w:rsidP="004E0D2F">
          <w:pPr>
            <w:spacing w:after="0"/>
            <w:rPr>
              <w:i/>
              <w:iCs/>
              <w:lang w:val="en-BE"/>
            </w:rPr>
            <w:sectPr w:rsidR="00DB17C2" w:rsidRPr="00AF5F57" w:rsidSect="00DE4CEB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3402" w:right="2155" w:bottom="1276" w:left="2155" w:header="1276" w:footer="1276" w:gutter="0"/>
              <w:pgNumType w:start="0"/>
              <w:cols w:space="708"/>
              <w:docGrid w:linePitch="360"/>
            </w:sectPr>
          </w:pPr>
          <w:r w:rsidRPr="004E0D2F">
            <w:rPr>
              <w:i/>
              <w:iCs/>
            </w:rPr>
            <w:t>#USERNAME</w:t>
          </w:r>
          <w:r w:rsidR="00AF5F57">
            <w:rPr>
              <w:i/>
              <w:iCs/>
              <w:lang w:val="en-BE"/>
            </w:rPr>
            <w:t>#</w:t>
          </w:r>
          <w:bookmarkStart w:id="3" w:name="_GoBack"/>
          <w:bookmarkEnd w:id="3"/>
        </w:p>
        <w:p w14:paraId="2DEB351D" w14:textId="5FFD8515" w:rsidR="0091072A" w:rsidRPr="0091072A" w:rsidRDefault="00AF5F57" w:rsidP="004E0D2F">
          <w:pPr>
            <w:pStyle w:val="Heading6"/>
            <w:numPr>
              <w:ilvl w:val="0"/>
              <w:numId w:val="0"/>
            </w:numPr>
          </w:pPr>
        </w:p>
        <w:bookmarkStart w:id="4" w:name="_Toc479928191" w:displacedByCustomXml="next"/>
        <w:bookmarkEnd w:id="4" w:displacedByCustomXml="next"/>
        <w:bookmarkStart w:id="5" w:name="_Toc479606866" w:displacedByCustomXml="next"/>
        <w:bookmarkEnd w:id="5" w:displacedByCustomXml="next"/>
        <w:bookmarkStart w:id="6" w:name="_Toc479606793" w:displacedByCustomXml="next"/>
        <w:bookmarkEnd w:id="6" w:displacedByCustomXml="next"/>
        <w:bookmarkStart w:id="7" w:name="_Toc479606390" w:displacedByCustomXml="next"/>
        <w:bookmarkEnd w:id="7" w:displacedByCustomXml="next"/>
        <w:bookmarkStart w:id="8" w:name="_Toc479606283" w:displacedByCustomXml="next"/>
        <w:bookmarkEnd w:id="8" w:displacedByCustomXml="next"/>
        <w:bookmarkStart w:id="9" w:name="_Toc479928190" w:displacedByCustomXml="next"/>
        <w:bookmarkEnd w:id="9" w:displacedByCustomXml="next"/>
        <w:bookmarkStart w:id="10" w:name="_Toc479606865" w:displacedByCustomXml="next"/>
        <w:bookmarkEnd w:id="10" w:displacedByCustomXml="next"/>
        <w:bookmarkStart w:id="11" w:name="_Toc479606792" w:displacedByCustomXml="next"/>
        <w:bookmarkEnd w:id="11" w:displacedByCustomXml="next"/>
        <w:bookmarkStart w:id="12" w:name="_Toc479606389" w:displacedByCustomXml="next"/>
        <w:bookmarkEnd w:id="12" w:displacedByCustomXml="next"/>
        <w:bookmarkStart w:id="13" w:name="_Toc479606282" w:displacedByCustomXml="next"/>
        <w:bookmarkEnd w:id="13" w:displacedByCustomXml="next"/>
        <w:bookmarkStart w:id="14" w:name="_Toc479605111" w:displacedByCustomXml="next"/>
        <w:bookmarkEnd w:id="14" w:displacedByCustomXml="next"/>
        <w:bookmarkStart w:id="15" w:name="_Toc479604645" w:displacedByCustomXml="next"/>
        <w:bookmarkEnd w:id="15" w:displacedByCustomXml="next"/>
        <w:bookmarkStart w:id="16" w:name="_Toc479603571" w:displacedByCustomXml="next"/>
        <w:bookmarkEnd w:id="16" w:displacedByCustomXml="next"/>
        <w:bookmarkStart w:id="17" w:name="_Toc479928189" w:displacedByCustomXml="next"/>
        <w:bookmarkEnd w:id="17" w:displacedByCustomXml="next"/>
        <w:bookmarkStart w:id="18" w:name="_Toc479606864" w:displacedByCustomXml="next"/>
        <w:bookmarkEnd w:id="18" w:displacedByCustomXml="next"/>
        <w:bookmarkStart w:id="19" w:name="_Toc479606791" w:displacedByCustomXml="next"/>
        <w:bookmarkEnd w:id="19" w:displacedByCustomXml="next"/>
        <w:bookmarkStart w:id="20" w:name="_Toc479606388" w:displacedByCustomXml="next"/>
        <w:bookmarkEnd w:id="20" w:displacedByCustomXml="next"/>
        <w:bookmarkStart w:id="21" w:name="_Toc479606281" w:displacedByCustomXml="next"/>
        <w:bookmarkEnd w:id="21" w:displacedByCustomXml="next"/>
        <w:bookmarkStart w:id="22" w:name="_Toc479605110" w:displacedByCustomXml="next"/>
        <w:bookmarkEnd w:id="22" w:displacedByCustomXml="next"/>
        <w:bookmarkStart w:id="23" w:name="_Toc479604644" w:displacedByCustomXml="next"/>
        <w:bookmarkEnd w:id="23" w:displacedByCustomXml="next"/>
        <w:bookmarkStart w:id="24" w:name="_Toc479603570" w:displacedByCustomXml="next"/>
        <w:bookmarkEnd w:id="24" w:displacedByCustomXml="next"/>
        <w:bookmarkStart w:id="25" w:name="_Toc479601903" w:displacedByCustomXml="next"/>
        <w:bookmarkEnd w:id="25" w:displacedByCustomXml="next"/>
        <w:bookmarkStart w:id="26" w:name="_Toc479931138" w:displacedByCustomXml="next"/>
        <w:bookmarkEnd w:id="26" w:displacedByCustomXml="next"/>
        <w:bookmarkStart w:id="27" w:name="_Toc479931103" w:displacedByCustomXml="next"/>
        <w:bookmarkEnd w:id="27" w:displacedByCustomXml="next"/>
        <w:bookmarkStart w:id="28" w:name="_Toc479928188" w:displacedByCustomXml="next"/>
        <w:bookmarkEnd w:id="28" w:displacedByCustomXml="next"/>
        <w:bookmarkStart w:id="29" w:name="_Toc479606863" w:displacedByCustomXml="next"/>
        <w:bookmarkEnd w:id="29" w:displacedByCustomXml="next"/>
        <w:bookmarkStart w:id="30" w:name="_Toc479606790" w:displacedByCustomXml="next"/>
        <w:bookmarkEnd w:id="30" w:displacedByCustomXml="next"/>
        <w:bookmarkStart w:id="31" w:name="_Toc479606387" w:displacedByCustomXml="next"/>
        <w:bookmarkEnd w:id="31" w:displacedByCustomXml="next"/>
        <w:bookmarkStart w:id="32" w:name="_Toc479606280" w:displacedByCustomXml="next"/>
        <w:bookmarkEnd w:id="32" w:displacedByCustomXml="next"/>
        <w:bookmarkStart w:id="33" w:name="_Toc479605109" w:displacedByCustomXml="next"/>
        <w:bookmarkEnd w:id="33" w:displacedByCustomXml="next"/>
        <w:bookmarkStart w:id="34" w:name="_Toc479604643" w:displacedByCustomXml="next"/>
        <w:bookmarkEnd w:id="34" w:displacedByCustomXml="next"/>
        <w:bookmarkStart w:id="35" w:name="_Toc479603569" w:displacedByCustomXml="next"/>
        <w:bookmarkEnd w:id="35" w:displacedByCustomXml="next"/>
        <w:bookmarkStart w:id="36" w:name="_Toc479601902" w:displacedByCustomXml="next"/>
        <w:bookmarkEnd w:id="36" w:displacedByCustomXml="next"/>
        <w:bookmarkStart w:id="37" w:name="_Toc479931137" w:displacedByCustomXml="next"/>
        <w:bookmarkEnd w:id="37" w:displacedByCustomXml="next"/>
        <w:bookmarkStart w:id="38" w:name="_Toc479931102" w:displacedByCustomXml="next"/>
        <w:bookmarkEnd w:id="38" w:displacedByCustomXml="next"/>
        <w:bookmarkStart w:id="39" w:name="_Toc479928187" w:displacedByCustomXml="next"/>
        <w:bookmarkEnd w:id="39" w:displacedByCustomXml="next"/>
        <w:bookmarkStart w:id="40" w:name="_Toc479606862" w:displacedByCustomXml="next"/>
        <w:bookmarkEnd w:id="40" w:displacedByCustomXml="next"/>
        <w:bookmarkStart w:id="41" w:name="_Toc479606789" w:displacedByCustomXml="next"/>
        <w:bookmarkEnd w:id="41" w:displacedByCustomXml="next"/>
        <w:bookmarkStart w:id="42" w:name="_Toc479606386" w:displacedByCustomXml="next"/>
        <w:bookmarkEnd w:id="42" w:displacedByCustomXml="next"/>
        <w:bookmarkStart w:id="43" w:name="_Toc479606279" w:displacedByCustomXml="next"/>
        <w:bookmarkEnd w:id="43" w:displacedByCustomXml="next"/>
        <w:bookmarkStart w:id="44" w:name="_Toc479605108" w:displacedByCustomXml="next"/>
        <w:bookmarkEnd w:id="44" w:displacedByCustomXml="next"/>
        <w:bookmarkStart w:id="45" w:name="_Toc479604642" w:displacedByCustomXml="next"/>
        <w:bookmarkEnd w:id="45" w:displacedByCustomXml="next"/>
        <w:bookmarkStart w:id="46" w:name="_Toc479603568" w:displacedByCustomXml="next"/>
        <w:bookmarkEnd w:id="46" w:displacedByCustomXml="next"/>
        <w:bookmarkStart w:id="47" w:name="_Toc479601901" w:displacedByCustomXml="next"/>
        <w:bookmarkEnd w:id="47" w:displacedByCustomXml="next"/>
        <w:bookmarkStart w:id="48" w:name="_Toc479930262" w:displacedByCustomXml="next"/>
        <w:bookmarkEnd w:id="48" w:displacedByCustomXml="next"/>
        <w:bookmarkStart w:id="49" w:name="_Toc479606861" w:displacedByCustomXml="next"/>
        <w:bookmarkEnd w:id="49" w:displacedByCustomXml="next"/>
        <w:bookmarkStart w:id="50" w:name="_Toc479606788" w:displacedByCustomXml="next"/>
        <w:bookmarkEnd w:id="50" w:displacedByCustomXml="next"/>
        <w:bookmarkStart w:id="51" w:name="_Toc479606385" w:displacedByCustomXml="next"/>
        <w:bookmarkEnd w:id="51" w:displacedByCustomXml="next"/>
        <w:bookmarkStart w:id="52" w:name="_Toc479606278" w:displacedByCustomXml="next"/>
        <w:bookmarkEnd w:id="52" w:displacedByCustomXml="next"/>
        <w:bookmarkStart w:id="53" w:name="_Toc479605107" w:displacedByCustomXml="next"/>
        <w:bookmarkEnd w:id="53" w:displacedByCustomXml="next"/>
        <w:bookmarkStart w:id="54" w:name="_Toc479604641" w:displacedByCustomXml="next"/>
        <w:bookmarkEnd w:id="54" w:displacedByCustomXml="next"/>
        <w:bookmarkStart w:id="55" w:name="_Toc479603567" w:displacedByCustomXml="next"/>
        <w:bookmarkEnd w:id="55" w:displacedByCustomXml="next"/>
        <w:bookmarkStart w:id="56" w:name="_Toc479930261" w:displacedByCustomXml="next"/>
        <w:bookmarkEnd w:id="56" w:displacedByCustomXml="next"/>
        <w:bookmarkStart w:id="57" w:name="_Toc479606860" w:displacedByCustomXml="next"/>
        <w:bookmarkEnd w:id="57" w:displacedByCustomXml="next"/>
        <w:bookmarkStart w:id="58" w:name="_Toc479606787" w:displacedByCustomXml="next"/>
        <w:bookmarkEnd w:id="58" w:displacedByCustomXml="next"/>
        <w:bookmarkStart w:id="59" w:name="_Toc479606384" w:displacedByCustomXml="next"/>
        <w:bookmarkEnd w:id="59" w:displacedByCustomXml="next"/>
        <w:bookmarkStart w:id="60" w:name="_Toc479606277" w:displacedByCustomXml="next"/>
        <w:bookmarkEnd w:id="60" w:displacedByCustomXml="next"/>
        <w:bookmarkStart w:id="61" w:name="_Toc479605106" w:displacedByCustomXml="next"/>
        <w:bookmarkEnd w:id="61" w:displacedByCustomXml="next"/>
        <w:bookmarkStart w:id="62" w:name="_Toc479604640" w:displacedByCustomXml="next"/>
        <w:bookmarkEnd w:id="62" w:displacedByCustomXml="next"/>
        <w:bookmarkStart w:id="63" w:name="_Toc479603566" w:displacedByCustomXml="next"/>
        <w:bookmarkEnd w:id="63" w:displacedByCustomXml="next"/>
        <w:bookmarkStart w:id="64" w:name="_Toc479930260" w:displacedByCustomXml="next"/>
        <w:bookmarkEnd w:id="64" w:displacedByCustomXml="next"/>
        <w:bookmarkStart w:id="65" w:name="_Toc479606859" w:displacedByCustomXml="next"/>
        <w:bookmarkEnd w:id="65" w:displacedByCustomXml="next"/>
        <w:bookmarkStart w:id="66" w:name="_Toc479606786" w:displacedByCustomXml="next"/>
        <w:bookmarkEnd w:id="66" w:displacedByCustomXml="next"/>
        <w:bookmarkStart w:id="67" w:name="_Toc479606383" w:displacedByCustomXml="next"/>
        <w:bookmarkEnd w:id="67" w:displacedByCustomXml="next"/>
        <w:bookmarkStart w:id="68" w:name="_Toc479606276" w:displacedByCustomXml="next"/>
        <w:bookmarkEnd w:id="68" w:displacedByCustomXml="next"/>
        <w:bookmarkStart w:id="69" w:name="_Toc479605105" w:displacedByCustomXml="next"/>
        <w:bookmarkEnd w:id="69" w:displacedByCustomXml="next"/>
        <w:bookmarkStart w:id="70" w:name="_Toc479604639" w:displacedByCustomXml="next"/>
        <w:bookmarkEnd w:id="70" w:displacedByCustomXml="next"/>
        <w:bookmarkStart w:id="71" w:name="_Toc479603565" w:displacedByCustomXml="next"/>
        <w:bookmarkEnd w:id="71" w:displacedByCustomXml="next"/>
        <w:bookmarkStart w:id="72" w:name="_Toc479601900" w:displacedByCustomXml="next"/>
        <w:bookmarkEnd w:id="72" w:displacedByCustomXml="next"/>
        <w:bookmarkStart w:id="73" w:name="_Toc479931136" w:displacedByCustomXml="next"/>
        <w:bookmarkEnd w:id="73" w:displacedByCustomXml="next"/>
        <w:bookmarkStart w:id="74" w:name="_Toc479931101" w:displacedByCustomXml="next"/>
        <w:bookmarkEnd w:id="74" w:displacedByCustomXml="next"/>
        <w:bookmarkStart w:id="75" w:name="_Toc479930259" w:displacedByCustomXml="next"/>
        <w:bookmarkEnd w:id="75" w:displacedByCustomXml="next"/>
        <w:bookmarkStart w:id="76" w:name="_Toc479606858" w:displacedByCustomXml="next"/>
        <w:bookmarkEnd w:id="76" w:displacedByCustomXml="next"/>
        <w:bookmarkStart w:id="77" w:name="_Toc479606785" w:displacedByCustomXml="next"/>
        <w:bookmarkEnd w:id="77" w:displacedByCustomXml="next"/>
        <w:bookmarkStart w:id="78" w:name="_Toc479606382" w:displacedByCustomXml="next"/>
        <w:bookmarkEnd w:id="78" w:displacedByCustomXml="next"/>
        <w:bookmarkStart w:id="79" w:name="_Toc479606275" w:displacedByCustomXml="next"/>
        <w:bookmarkEnd w:id="79" w:displacedByCustomXml="next"/>
        <w:bookmarkStart w:id="80" w:name="_Toc479605104" w:displacedByCustomXml="next"/>
        <w:bookmarkEnd w:id="80" w:displacedByCustomXml="next"/>
        <w:bookmarkStart w:id="81" w:name="_Toc479604638" w:displacedByCustomXml="next"/>
        <w:bookmarkEnd w:id="81" w:displacedByCustomXml="next"/>
        <w:bookmarkStart w:id="82" w:name="_Toc479603564" w:displacedByCustomXml="next"/>
        <w:bookmarkEnd w:id="82" w:displacedByCustomXml="next"/>
        <w:bookmarkStart w:id="83" w:name="_Toc479601899" w:displacedByCustomXml="next"/>
        <w:bookmarkEnd w:id="83" w:displacedByCustomXml="next"/>
        <w:bookmarkStart w:id="84" w:name="_Toc479931135" w:displacedByCustomXml="next"/>
        <w:bookmarkEnd w:id="84" w:displacedByCustomXml="next"/>
        <w:bookmarkStart w:id="85" w:name="_Toc479931100" w:displacedByCustomXml="next"/>
        <w:bookmarkEnd w:id="85" w:displacedByCustomXml="next"/>
        <w:bookmarkStart w:id="86" w:name="_Toc479930258" w:displacedByCustomXml="next"/>
        <w:bookmarkEnd w:id="86" w:displacedByCustomXml="next"/>
        <w:bookmarkStart w:id="87" w:name="_Toc481135777" w:displacedByCustomXml="next"/>
        <w:bookmarkStart w:id="88" w:name="_Toc479931139" w:displacedByCustomXml="next"/>
        <w:bookmarkStart w:id="89" w:name="_Toc479931104" w:displacedByCustomXml="next"/>
        <w:bookmarkStart w:id="90" w:name="_Toc479930263" w:displacedByCustomXml="next"/>
        <w:bookmarkStart w:id="91" w:name="_Toc479606867" w:displacedByCustomXml="next"/>
        <w:bookmarkStart w:id="92" w:name="_Toc479606794" w:displacedByCustomXml="next"/>
        <w:bookmarkStart w:id="93" w:name="_Toc479606391" w:displacedByCustomXml="next"/>
        <w:bookmarkStart w:id="94" w:name="_Toc479606284" w:displacedByCustomXml="next"/>
        <w:bookmarkStart w:id="95" w:name="_Toc479605112" w:displacedByCustomXml="next"/>
        <w:bookmarkStart w:id="96" w:name="_Toc479604646" w:displacedByCustomXml="next"/>
        <w:bookmarkStart w:id="97" w:name="_Toc479603572" w:displacedByCustomXml="next"/>
        <w:bookmarkStart w:id="98" w:name="_Toc479601904" w:displacedByCustomXml="next"/>
      </w:sdtContent>
    </w:sdt>
    <w:bookmarkEnd w:id="98" w:displacedByCustomXml="prev"/>
    <w:bookmarkEnd w:id="97" w:displacedByCustomXml="prev"/>
    <w:bookmarkEnd w:id="96" w:displacedByCustomXml="prev"/>
    <w:bookmarkEnd w:id="95" w:displacedByCustomXml="prev"/>
    <w:bookmarkEnd w:id="94" w:displacedByCustomXml="prev"/>
    <w:bookmarkEnd w:id="93" w:displacedByCustomXml="prev"/>
    <w:bookmarkEnd w:id="92" w:displacedByCustomXml="prev"/>
    <w:bookmarkEnd w:id="91" w:displacedByCustomXml="prev"/>
    <w:bookmarkEnd w:id="90" w:displacedByCustomXml="prev"/>
    <w:bookmarkEnd w:id="89" w:displacedByCustomXml="prev"/>
    <w:bookmarkEnd w:id="88" w:displacedByCustomXml="prev"/>
    <w:bookmarkEnd w:id="87" w:displacedByCustomXml="prev"/>
    <w:bookmarkEnd w:id="1" w:displacedByCustomXml="prev"/>
    <w:sectPr w:rsidR="0091072A" w:rsidRPr="0091072A" w:rsidSect="007C6063">
      <w:footerReference w:type="default" r:id="rId17"/>
      <w:pgSz w:w="11906" w:h="16838"/>
      <w:pgMar w:top="3402" w:right="2155" w:bottom="1276" w:left="2155" w:header="1276" w:footer="187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C96E6" w14:textId="77777777" w:rsidR="004E0D2F" w:rsidRDefault="004E0D2F" w:rsidP="0065342F">
      <w:r>
        <w:separator/>
      </w:r>
    </w:p>
    <w:p w14:paraId="7B25DF5A" w14:textId="77777777" w:rsidR="004E0D2F" w:rsidRDefault="004E0D2F"/>
  </w:endnote>
  <w:endnote w:type="continuationSeparator" w:id="0">
    <w:p w14:paraId="66930EF5" w14:textId="77777777" w:rsidR="004E0D2F" w:rsidRDefault="004E0D2F" w:rsidP="0065342F">
      <w:r>
        <w:continuationSeparator/>
      </w:r>
    </w:p>
    <w:p w14:paraId="32B1CBB5" w14:textId="77777777" w:rsidR="004E0D2F" w:rsidRDefault="004E0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C5696" w14:textId="77777777" w:rsidR="002D4C33" w:rsidRDefault="002D4C33" w:rsidP="00D03B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048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B2A0F2" w14:textId="77777777" w:rsidR="002D4C33" w:rsidRDefault="002D4C33" w:rsidP="002D4C33">
    <w:pPr>
      <w:pStyle w:val="Footer"/>
      <w:ind w:right="360"/>
    </w:pPr>
  </w:p>
  <w:p w14:paraId="50D51F55" w14:textId="77777777" w:rsidR="00231B05" w:rsidRDefault="00231B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96CD" w14:textId="77777777" w:rsidR="00F952E8" w:rsidRPr="0079233A" w:rsidRDefault="00E07B83" w:rsidP="00DA1674">
    <w:pPr>
      <w:pStyle w:val="Introtekst"/>
      <w:spacing w:after="60"/>
      <w:rPr>
        <w:sz w:val="22"/>
        <w:lang w:val="nl-BE"/>
      </w:rPr>
    </w:pPr>
    <w:r w:rsidRPr="0079233A">
      <w:rPr>
        <w:sz w:val="22"/>
        <w:lang w:val="nl-BE"/>
      </w:rPr>
      <w:t xml:space="preserve">Hoogstraat 134, </w:t>
    </w:r>
    <w:r w:rsidR="00F952E8" w:rsidRPr="0079233A">
      <w:rPr>
        <w:sz w:val="22"/>
        <w:lang w:val="nl-BE"/>
      </w:rPr>
      <w:t>8540 Deerlijk</w:t>
    </w:r>
  </w:p>
  <w:p w14:paraId="39A2060C" w14:textId="77777777" w:rsidR="00F952E8" w:rsidRPr="0079233A" w:rsidRDefault="00F952E8" w:rsidP="00DA1674">
    <w:pPr>
      <w:pStyle w:val="Introtekst"/>
      <w:rPr>
        <w:lang w:val="nl-BE"/>
      </w:rPr>
    </w:pPr>
    <w:r w:rsidRPr="0079233A">
      <w:rPr>
        <w:sz w:val="22"/>
        <w:lang w:val="nl-BE"/>
      </w:rPr>
      <w:t>+32 56 73 11 21</w:t>
    </w:r>
    <w:r w:rsidR="00E07B83" w:rsidRPr="0079233A">
      <w:rPr>
        <w:sz w:val="22"/>
        <w:lang w:val="nl-BE"/>
      </w:rPr>
      <w:t xml:space="preserve">, </w:t>
    </w:r>
    <w:r w:rsidR="00DA1674" w:rsidRPr="0079233A">
      <w:rPr>
        <w:sz w:val="22"/>
        <w:lang w:val="nl-BE"/>
      </w:rPr>
      <w:t>info@conxion.be</w:t>
    </w:r>
    <w:r w:rsidR="002F59B9" w:rsidRPr="0079233A">
      <w:rPr>
        <w:lang w:val="nl-BE"/>
      </w:rPr>
      <w:tab/>
    </w:r>
    <w:r w:rsidR="00DE4CEB" w:rsidRPr="0079233A">
      <w:rPr>
        <w:lang w:val="nl-BE"/>
      </w:rPr>
      <w:tab/>
    </w:r>
  </w:p>
  <w:p w14:paraId="17CED074" w14:textId="77777777" w:rsidR="00E07B83" w:rsidRPr="00F952E8" w:rsidRDefault="00CD29C9" w:rsidP="00F952E8">
    <w:pPr>
      <w:pStyle w:val="Foot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79CB683" wp14:editId="421276E3">
              <wp:simplePos x="0" y="0"/>
              <wp:positionH relativeFrom="margin">
                <wp:posOffset>13335</wp:posOffset>
              </wp:positionH>
              <wp:positionV relativeFrom="paragraph">
                <wp:posOffset>38735</wp:posOffset>
              </wp:positionV>
              <wp:extent cx="1579245" cy="359410"/>
              <wp:effectExtent l="0" t="0" r="1905" b="2540"/>
              <wp:wrapThrough wrapText="bothSides">
                <wp:wrapPolygon edited="0">
                  <wp:start x="0" y="0"/>
                  <wp:lineTo x="0" y="20608"/>
                  <wp:lineTo x="21366" y="20608"/>
                  <wp:lineTo x="21366" y="0"/>
                  <wp:lineTo x="0" y="0"/>
                </wp:wrapPolygon>
              </wp:wrapThrough>
              <wp:docPr id="49" name="Rounded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9245" cy="359410"/>
                      </a:xfrm>
                      <a:prstGeom prst="roundRect">
                        <a:avLst>
                          <a:gd name="adj" fmla="val 3451"/>
                        </a:avLst>
                      </a:prstGeom>
                      <a:solidFill>
                        <a:srgbClr val="0179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6AE35D" w14:textId="77777777" w:rsidR="00CD29C9" w:rsidRPr="00CD29C9" w:rsidRDefault="00CD29C9" w:rsidP="00DC6418">
                          <w:pPr>
                            <w:tabs>
                              <w:tab w:val="left" w:pos="142"/>
                            </w:tabs>
                            <w:spacing w:after="0"/>
                            <w:ind w:left="28"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40"/>
                              <w:sz w:val="18"/>
                              <w:szCs w:val="15"/>
                            </w:rPr>
                          </w:pPr>
                          <w:r w:rsidRPr="00CD29C9"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40"/>
                              <w:sz w:val="18"/>
                              <w:szCs w:val="15"/>
                            </w:rPr>
                            <w:t>WWW.CONXION.BE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79CB683" id="Rounded Rectangle 5" o:spid="_x0000_s1027" style="position:absolute;margin-left:1.05pt;margin-top:3.05pt;width:124.3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" fillcolor="#0179ff" stroked="f" strokeweight="1pt">
              <v:stroke joinstyle="miter"/>
              <v:textbox>
                <w:txbxContent>
                  <w:p w14:paraId="2A6AE35D" w14:textId="77777777" w:rsidR="00CD29C9" w:rsidRPr="00CD29C9" w:rsidRDefault="00CD29C9" w:rsidP="00DC6418">
                    <w:pPr>
                      <w:tabs>
                        <w:tab w:val="left" w:pos="142"/>
                      </w:tabs>
                      <w:spacing w:after="0"/>
                      <w:ind w:left="28"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18"/>
                        <w:szCs w:val="15"/>
                      </w:rPr>
                    </w:pPr>
                    <w:r w:rsidRPr="00CD29C9">
                      <w:rPr>
                        <w:rFonts w:asciiTheme="majorHAnsi" w:hAnsiTheme="majorHAnsi" w:cstheme="majorHAnsi"/>
                        <w:color w:val="FFFFFF" w:themeColor="background1"/>
                        <w:spacing w:val="40"/>
                        <w:sz w:val="18"/>
                        <w:szCs w:val="15"/>
                      </w:rPr>
                      <w:t>WWW.CONXION.BE</w:t>
                    </w:r>
                  </w:p>
                </w:txbxContent>
              </v:textbox>
              <w10:wrap type="through" anchorx="margin"/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E0C1" w14:textId="77777777" w:rsidR="0040048B" w:rsidRDefault="0040048B">
    <w:pPr>
      <w:pStyle w:val="Footer"/>
      <w:tabs>
        <w:tab w:val="left" w:pos="5130"/>
      </w:tabs>
    </w:pPr>
  </w:p>
  <w:p w14:paraId="43A3404A" w14:textId="77777777" w:rsidR="003125D2" w:rsidRPr="00D112D2" w:rsidRDefault="003125D2" w:rsidP="00B967C3">
    <w:pPr>
      <w:pStyle w:val="Footer"/>
      <w:ind w:left="-567" w:right="-342"/>
      <w:rPr>
        <w:color w:val="C6CDD8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95534" w14:textId="77777777" w:rsidR="008C6C89" w:rsidRDefault="00E807B3">
    <w:r>
      <w:rPr>
        <w:noProof/>
        <w:color w:val="808080" w:themeColor="background1" w:themeShade="80"/>
        <w:lang w:val="nl-BE" w:eastAsia="nl-BE"/>
      </w:rPr>
      <mc:AlternateContent>
        <mc:Choice Requires="wps">
          <w:drawing>
            <wp:anchor distT="0" distB="0" distL="182880" distR="182880" simplePos="0" relativeHeight="251672576" behindDoc="0" locked="0" layoutInCell="1" allowOverlap="1" wp14:anchorId="55A5BD46" wp14:editId="525AFE78">
              <wp:simplePos x="0" y="0"/>
              <wp:positionH relativeFrom="rightMargin">
                <wp:posOffset>222885</wp:posOffset>
              </wp:positionH>
              <wp:positionV relativeFrom="page">
                <wp:posOffset>9659843</wp:posOffset>
              </wp:positionV>
              <wp:extent cx="611505" cy="434975"/>
              <wp:effectExtent l="0" t="0" r="0" b="0"/>
              <wp:wrapNone/>
              <wp:docPr id="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505" cy="434975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A39287" w14:textId="77777777" w:rsidR="008C6C89" w:rsidRPr="00B45E10" w:rsidRDefault="008C6C89" w:rsidP="00250CB5">
                          <w:pPr>
                            <w:ind w:right="198"/>
                            <w:jc w:val="right"/>
                            <w:rPr>
                              <w:color w:val="A3ADBA"/>
                              <w:sz w:val="22"/>
                              <w:szCs w:val="15"/>
                            </w:rPr>
                          </w:pPr>
                          <w:r w:rsidRPr="00B45E10">
                            <w:rPr>
                              <w:color w:val="A3ADBA"/>
                              <w:sz w:val="22"/>
                              <w:szCs w:val="15"/>
                            </w:rPr>
                            <w:fldChar w:fldCharType="begin"/>
                          </w:r>
                          <w:r w:rsidRPr="00B45E10">
                            <w:rPr>
                              <w:color w:val="A3ADBA"/>
                              <w:sz w:val="22"/>
                              <w:szCs w:val="15"/>
                            </w:rPr>
                            <w:instrText xml:space="preserve"> PAGE   \* MERGEFORMAT </w:instrText>
                          </w:r>
                          <w:r w:rsidRPr="00B45E10">
                            <w:rPr>
                              <w:color w:val="A3ADBA"/>
                              <w:sz w:val="22"/>
                              <w:szCs w:val="15"/>
                            </w:rPr>
                            <w:fldChar w:fldCharType="separate"/>
                          </w:r>
                          <w:r w:rsidR="00C95639">
                            <w:rPr>
                              <w:noProof/>
                              <w:color w:val="A3ADBA"/>
                              <w:sz w:val="22"/>
                              <w:szCs w:val="15"/>
                            </w:rPr>
                            <w:t>2</w:t>
                          </w:r>
                          <w:r w:rsidRPr="00B45E10">
                            <w:rPr>
                              <w:noProof/>
                              <w:color w:val="A3ADBA"/>
                              <w:sz w:val="22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A5BD46" id="Rectangle 1" o:spid="_x0000_s1028" style="position:absolute;margin-left:17.55pt;margin-top:760.6pt;width:48.15pt;height:34.25pt;z-index:251672576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" filled="f" stroked="f" strokeweight="3pt">
              <v:textbox>
                <w:txbxContent>
                  <w:p w14:paraId="01A39287" w14:textId="77777777" w:rsidR="008C6C89" w:rsidRPr="00B45E10" w:rsidRDefault="008C6C89" w:rsidP="00250CB5">
                    <w:pPr>
                      <w:ind w:right="198"/>
                      <w:jc w:val="right"/>
                      <w:rPr>
                        <w:color w:val="A3ADBA"/>
                        <w:sz w:val="22"/>
                        <w:szCs w:val="15"/>
                      </w:rPr>
                    </w:pPr>
                    <w:r w:rsidRPr="00B45E10">
                      <w:rPr>
                        <w:color w:val="A3ADBA"/>
                        <w:sz w:val="22"/>
                        <w:szCs w:val="15"/>
                      </w:rPr>
                      <w:fldChar w:fldCharType="begin"/>
                    </w:r>
                    <w:r w:rsidRPr="00B45E10">
                      <w:rPr>
                        <w:color w:val="A3ADBA"/>
                        <w:sz w:val="22"/>
                        <w:szCs w:val="15"/>
                      </w:rPr>
                      <w:instrText xml:space="preserve"> PAGE   \* MERGEFORMAT </w:instrText>
                    </w:r>
                    <w:r w:rsidRPr="00B45E10">
                      <w:rPr>
                        <w:color w:val="A3ADBA"/>
                        <w:sz w:val="22"/>
                        <w:szCs w:val="15"/>
                      </w:rPr>
                      <w:fldChar w:fldCharType="separate"/>
                    </w:r>
                    <w:r w:rsidR="00C95639">
                      <w:rPr>
                        <w:noProof/>
                        <w:color w:val="A3ADBA"/>
                        <w:sz w:val="22"/>
                        <w:szCs w:val="15"/>
                      </w:rPr>
                      <w:t>2</w:t>
                    </w:r>
                    <w:r w:rsidRPr="00B45E10">
                      <w:rPr>
                        <w:noProof/>
                        <w:color w:val="A3ADBA"/>
                        <w:sz w:val="22"/>
                        <w:szCs w:val="15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val="nl-BE" w:eastAsia="nl-BE"/>
      </w:rPr>
      <mc:AlternateContent>
        <mc:Choice Requires="wps">
          <w:drawing>
            <wp:anchor distT="0" distB="0" distL="182880" distR="182880" simplePos="0" relativeHeight="251673600" behindDoc="0" locked="0" layoutInCell="1" allowOverlap="1" wp14:anchorId="07E12BD9" wp14:editId="645BC6AC">
              <wp:simplePos x="0" y="0"/>
              <wp:positionH relativeFrom="rightMargin">
                <wp:posOffset>-4926965</wp:posOffset>
              </wp:positionH>
              <wp:positionV relativeFrom="page">
                <wp:posOffset>9682068</wp:posOffset>
              </wp:positionV>
              <wp:extent cx="2607310" cy="434975"/>
              <wp:effectExtent l="0" t="0" r="0" b="0"/>
              <wp:wrapNone/>
              <wp:docPr id="2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7310" cy="434975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3ADBA"/>
                              <w:sz w:val="18"/>
                              <w:szCs w:val="15"/>
                            </w:rPr>
                            <w:alias w:val="Titel"/>
                            <w:tag w:val=""/>
                            <w:id w:val="-935365564"/>
                            <w:placeholder>
                              <w:docPart w:val="DE07BF4C9F814AC7A1FA7711DA8B54B5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30342F" w14:textId="77777777" w:rsidR="008C6C89" w:rsidRPr="0042292B" w:rsidRDefault="00B45E10" w:rsidP="00191D46">
                              <w:pPr>
                                <w:ind w:right="198"/>
                                <w:rPr>
                                  <w:color w:val="A3ADBA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E807B3">
                                <w:rPr>
                                  <w:color w:val="A3ADBA"/>
                                  <w:sz w:val="18"/>
                                  <w:szCs w:val="15"/>
                                </w:rPr>
                                <w:t>Titel</w:t>
                              </w:r>
                              <w:proofErr w:type="spellEnd"/>
                              <w:r w:rsidR="00805938" w:rsidRPr="00E807B3">
                                <w:rPr>
                                  <w:color w:val="A3ADBA"/>
                                  <w:sz w:val="18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="00805938" w:rsidRPr="00E807B3">
                                <w:rPr>
                                  <w:color w:val="A3ADBA"/>
                                  <w:sz w:val="18"/>
                                  <w:szCs w:val="15"/>
                                </w:rPr>
                                <w:t>komt</w:t>
                              </w:r>
                              <w:proofErr w:type="spellEnd"/>
                              <w:r w:rsidR="00805938" w:rsidRPr="00E807B3">
                                <w:rPr>
                                  <w:color w:val="A3ADBA"/>
                                  <w:sz w:val="18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="00805938" w:rsidRPr="00E807B3">
                                <w:rPr>
                                  <w:color w:val="A3ADBA"/>
                                  <w:sz w:val="18"/>
                                  <w:szCs w:val="15"/>
                                </w:rPr>
                                <w:t>hier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12BD9" id="Rectangle 6" o:spid="_x0000_s1029" style="position:absolute;margin-left:-387.95pt;margin-top:762.35pt;width:205.3pt;height:34.25pt;z-index:251673600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" filled="f" stroked="f" strokeweight="3pt">
              <v:textbox>
                <w:txbxContent>
                  <w:sdt>
                    <w:sdtPr>
                      <w:rPr>
                        <w:color w:val="A3ADBA"/>
                        <w:sz w:val="18"/>
                        <w:szCs w:val="15"/>
                      </w:rPr>
                      <w:alias w:val="Titel"/>
                      <w:tag w:val=""/>
                      <w:id w:val="-935365564"/>
                      <w:placeholder>
                        <w:docPart w:val="DE07BF4C9F814AC7A1FA7711DA8B54B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30342F" w14:textId="77777777" w:rsidR="008C6C89" w:rsidRPr="0042292B" w:rsidRDefault="00B45E10" w:rsidP="00191D46">
                        <w:pPr>
                          <w:ind w:right="198"/>
                          <w:rPr>
                            <w:color w:val="A3ADBA"/>
                            <w:sz w:val="15"/>
                            <w:szCs w:val="15"/>
                          </w:rPr>
                        </w:pPr>
                        <w:proofErr w:type="spellStart"/>
                        <w:r w:rsidRPr="00E807B3">
                          <w:rPr>
                            <w:color w:val="A3ADBA"/>
                            <w:sz w:val="18"/>
                            <w:szCs w:val="15"/>
                          </w:rPr>
                          <w:t>Titel</w:t>
                        </w:r>
                        <w:proofErr w:type="spellEnd"/>
                        <w:r w:rsidR="00805938" w:rsidRPr="00E807B3">
                          <w:rPr>
                            <w:color w:val="A3ADBA"/>
                            <w:sz w:val="18"/>
                            <w:szCs w:val="15"/>
                          </w:rPr>
                          <w:t xml:space="preserve"> </w:t>
                        </w:r>
                        <w:proofErr w:type="spellStart"/>
                        <w:r w:rsidR="00805938" w:rsidRPr="00E807B3">
                          <w:rPr>
                            <w:color w:val="A3ADBA"/>
                            <w:sz w:val="18"/>
                            <w:szCs w:val="15"/>
                          </w:rPr>
                          <w:t>komt</w:t>
                        </w:r>
                        <w:proofErr w:type="spellEnd"/>
                        <w:r w:rsidR="00805938" w:rsidRPr="00E807B3">
                          <w:rPr>
                            <w:color w:val="A3ADBA"/>
                            <w:sz w:val="18"/>
                            <w:szCs w:val="15"/>
                          </w:rPr>
                          <w:t xml:space="preserve"> </w:t>
                        </w:r>
                        <w:proofErr w:type="spellStart"/>
                        <w:r w:rsidR="00805938" w:rsidRPr="00E807B3">
                          <w:rPr>
                            <w:color w:val="A3ADBA"/>
                            <w:sz w:val="18"/>
                            <w:szCs w:val="15"/>
                          </w:rPr>
                          <w:t>hier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FAD11" w14:textId="77777777" w:rsidR="004E0D2F" w:rsidRDefault="004E0D2F" w:rsidP="0065342F">
      <w:bookmarkStart w:id="0" w:name="_Hlk479932643"/>
      <w:bookmarkEnd w:id="0"/>
      <w:r>
        <w:separator/>
      </w:r>
    </w:p>
    <w:p w14:paraId="6C8F3007" w14:textId="77777777" w:rsidR="004E0D2F" w:rsidRDefault="004E0D2F"/>
  </w:footnote>
  <w:footnote w:type="continuationSeparator" w:id="0">
    <w:p w14:paraId="44CC4108" w14:textId="77777777" w:rsidR="004E0D2F" w:rsidRDefault="004E0D2F" w:rsidP="0065342F">
      <w:r>
        <w:continuationSeparator/>
      </w:r>
    </w:p>
    <w:p w14:paraId="6AE7ADDD" w14:textId="77777777" w:rsidR="004E0D2F" w:rsidRDefault="004E0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2335" w14:textId="77777777" w:rsidR="004E0D2F" w:rsidRDefault="004E0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986AC" w14:textId="77777777" w:rsidR="00231B05" w:rsidRDefault="0047270F" w:rsidP="00DE4CEB">
    <w:pPr>
      <w:pStyle w:val="Footer"/>
      <w:tabs>
        <w:tab w:val="clear" w:pos="4536"/>
        <w:tab w:val="clear" w:pos="9072"/>
        <w:tab w:val="center" w:pos="3798"/>
      </w:tabs>
      <w:spacing w:after="600"/>
    </w:pPr>
    <w:r w:rsidRPr="00FA5987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98E50B" wp14:editId="3697BF26">
              <wp:simplePos x="0" y="0"/>
              <wp:positionH relativeFrom="column">
                <wp:posOffset>4354084</wp:posOffset>
              </wp:positionH>
              <wp:positionV relativeFrom="margin">
                <wp:posOffset>2917825</wp:posOffset>
              </wp:positionV>
              <wp:extent cx="2376805" cy="532765"/>
              <wp:effectExtent l="7620" t="0" r="0" b="0"/>
              <wp:wrapNone/>
              <wp:docPr id="1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376805" cy="532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D51B6D" w14:textId="77777777" w:rsidR="0047270F" w:rsidRPr="00250CB5" w:rsidRDefault="0047270F" w:rsidP="0047270F">
                          <w:pPr>
                            <w:rPr>
                              <w:rFonts w:ascii="Calibri" w:hAnsi="Calibri"/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  <w:p w14:paraId="568A07A7" w14:textId="77777777" w:rsidR="0047270F" w:rsidRPr="00250CB5" w:rsidRDefault="0047270F" w:rsidP="0047270F">
                          <w:pPr>
                            <w:pStyle w:val="FooterVertical"/>
                          </w:pPr>
                          <w:r w:rsidRPr="00250CB5">
                            <w:rPr>
                              <w:rFonts w:ascii="Calibri" w:hAnsi="Calibri"/>
                              <w:b/>
                              <w:bCs/>
                            </w:rPr>
                            <w:t xml:space="preserve">CONXION </w:t>
                          </w:r>
                          <w:r w:rsidRPr="00250CB5">
                            <w:t xml:space="preserve">the new style of iT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8E5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42.85pt;margin-top:229.75pt;width:187.15pt;height:41.9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" filled="f" stroked="f">
              <v:textbox>
                <w:txbxContent>
                  <w:p w14:paraId="3CD51B6D" w14:textId="77777777" w:rsidR="0047270F" w:rsidRPr="00250CB5" w:rsidRDefault="0047270F" w:rsidP="0047270F">
                    <w:pPr>
                      <w:rPr>
                        <w:rFonts w:ascii="Calibri" w:hAnsi="Calibri"/>
                        <w:b/>
                        <w:bCs/>
                        <w:sz w:val="12"/>
                        <w:szCs w:val="12"/>
                      </w:rPr>
                    </w:pPr>
                  </w:p>
                  <w:p w14:paraId="568A07A7" w14:textId="77777777" w:rsidR="0047270F" w:rsidRPr="00250CB5" w:rsidRDefault="0047270F" w:rsidP="0047270F">
                    <w:pPr>
                      <w:pStyle w:val="FooterVertical"/>
                    </w:pPr>
                    <w:r w:rsidRPr="00250CB5">
                      <w:rPr>
                        <w:rFonts w:ascii="Calibri" w:hAnsi="Calibri"/>
                        <w:b/>
                        <w:bCs/>
                      </w:rPr>
                      <w:t xml:space="preserve">CONXION </w:t>
                    </w:r>
                    <w:r w:rsidRPr="00250CB5">
                      <w:t xml:space="preserve">the new style of iT </w:t>
                    </w:r>
                  </w:p>
                </w:txbxContent>
              </v:textbox>
              <w10:wrap anchory="margin"/>
            </v:shape>
          </w:pict>
        </mc:Fallback>
      </mc:AlternateContent>
    </w:r>
    <w:r w:rsidR="00697960">
      <w:rPr>
        <w:noProof/>
        <w:lang w:val="nl-BE" w:eastAsia="nl-BE"/>
      </w:rPr>
      <w:drawing>
        <wp:anchor distT="0" distB="0" distL="114300" distR="114300" simplePos="0" relativeHeight="251660288" behindDoc="0" locked="0" layoutInCell="1" allowOverlap="1" wp14:anchorId="768CDAB6" wp14:editId="14AF6404">
          <wp:simplePos x="0" y="0"/>
          <wp:positionH relativeFrom="column">
            <wp:posOffset>10160</wp:posOffset>
          </wp:positionH>
          <wp:positionV relativeFrom="paragraph">
            <wp:posOffset>-1270</wp:posOffset>
          </wp:positionV>
          <wp:extent cx="986155" cy="442595"/>
          <wp:effectExtent l="0" t="0" r="4445" b="0"/>
          <wp:wrapNone/>
          <wp:docPr id="17" name="Picture 2" descr="../logo/cxn_logo_slogan_galaxy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logo/cxn_logo_slogan_galaxy_gre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5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4CE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F2163" w14:textId="77777777" w:rsidR="00BA6E2B" w:rsidRPr="00FA5987" w:rsidRDefault="00DC5E12" w:rsidP="00FA5987">
    <w:r w:rsidRPr="00FA5987"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5967BE40" wp14:editId="7BFA8AA4">
          <wp:simplePos x="0" y="0"/>
          <wp:positionH relativeFrom="column">
            <wp:posOffset>3175</wp:posOffset>
          </wp:positionH>
          <wp:positionV relativeFrom="paragraph">
            <wp:posOffset>-227965</wp:posOffset>
          </wp:positionV>
          <wp:extent cx="987002" cy="444931"/>
          <wp:effectExtent l="0" t="0" r="3810" b="12700"/>
          <wp:wrapNone/>
          <wp:docPr id="18" name="Picture 3" descr="../logo/cxn_logo_slogan_galaxy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logo/cxn_logo_slogan_galaxy_gre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002" cy="444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0A64CA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27A7E"/>
    <w:multiLevelType w:val="multilevel"/>
    <w:tmpl w:val="16365B9C"/>
    <w:lvl w:ilvl="0">
      <w:start w:val="1"/>
      <w:numFmt w:val="decimal"/>
      <w:lvlText w:val="%1."/>
      <w:lvlJc w:val="left"/>
      <w:pPr>
        <w:ind w:left="1123" w:hanging="112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3C82"/>
    <w:multiLevelType w:val="multilevel"/>
    <w:tmpl w:val="EA8A78FC"/>
    <w:lvl w:ilvl="0">
      <w:start w:val="1"/>
      <w:numFmt w:val="decimal"/>
      <w:lvlText w:val="%1."/>
      <w:lvlJc w:val="left"/>
      <w:pPr>
        <w:ind w:left="1106" w:hanging="110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4A9A"/>
    <w:multiLevelType w:val="multilevel"/>
    <w:tmpl w:val="78B2D0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EEF131B"/>
    <w:multiLevelType w:val="multilevel"/>
    <w:tmpl w:val="4538F85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94D37"/>
    <w:multiLevelType w:val="multilevel"/>
    <w:tmpl w:val="9C5C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0081884"/>
    <w:multiLevelType w:val="multilevel"/>
    <w:tmpl w:val="3A2E88D6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  <w:color w:val="273543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7" w15:restartNumberingAfterBreak="0">
    <w:nsid w:val="24FB742D"/>
    <w:multiLevelType w:val="multilevel"/>
    <w:tmpl w:val="E63E7E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1" w:hanging="221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E81374A"/>
    <w:multiLevelType w:val="hybridMultilevel"/>
    <w:tmpl w:val="77B4921E"/>
    <w:lvl w:ilvl="0" w:tplc="0C268758">
      <w:start w:val="1"/>
      <w:numFmt w:val="decimal"/>
      <w:lvlText w:val="%1.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4045E"/>
    <w:multiLevelType w:val="hybridMultilevel"/>
    <w:tmpl w:val="61AE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E5549"/>
    <w:multiLevelType w:val="multilevel"/>
    <w:tmpl w:val="4F1C68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34" w:firstLine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B140C03"/>
    <w:multiLevelType w:val="multilevel"/>
    <w:tmpl w:val="01C64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B857BBE"/>
    <w:multiLevelType w:val="multilevel"/>
    <w:tmpl w:val="C16CCEA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F7B47"/>
    <w:multiLevelType w:val="hybridMultilevel"/>
    <w:tmpl w:val="78E45C52"/>
    <w:lvl w:ilvl="0" w:tplc="23A016EA">
      <w:start w:val="1"/>
      <w:numFmt w:val="bullet"/>
      <w:pStyle w:val="Heading6"/>
      <w:lvlText w:val=""/>
      <w:lvlJc w:val="left"/>
      <w:pPr>
        <w:ind w:left="720" w:hanging="360"/>
      </w:pPr>
      <w:rPr>
        <w:rFonts w:ascii="Symbol" w:hAnsi="Symbol" w:hint="default"/>
        <w:spacing w:val="0"/>
        <w:w w:val="300"/>
        <w:kern w:val="16"/>
        <w:position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24B9F"/>
    <w:multiLevelType w:val="multilevel"/>
    <w:tmpl w:val="D8863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4A4"/>
    <w:multiLevelType w:val="multilevel"/>
    <w:tmpl w:val="5B0AE3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8D23C80"/>
    <w:multiLevelType w:val="multilevel"/>
    <w:tmpl w:val="9C5C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9375E23"/>
    <w:multiLevelType w:val="multilevel"/>
    <w:tmpl w:val="96129CCA"/>
    <w:lvl w:ilvl="0">
      <w:start w:val="1"/>
      <w:numFmt w:val="decimal"/>
      <w:lvlText w:val="%1."/>
      <w:lvlJc w:val="left"/>
      <w:pPr>
        <w:ind w:left="1111" w:hanging="111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20237"/>
    <w:multiLevelType w:val="multilevel"/>
    <w:tmpl w:val="466E7E24"/>
    <w:lvl w:ilvl="0">
      <w:start w:val="1"/>
      <w:numFmt w:val="decimal"/>
      <w:lvlText w:val="%1"/>
      <w:lvlJc w:val="left"/>
      <w:pPr>
        <w:ind w:left="432" w:hanging="432"/>
      </w:pPr>
      <w:rPr>
        <w:color w:val="273543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3481667"/>
    <w:multiLevelType w:val="hybridMultilevel"/>
    <w:tmpl w:val="3C56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6378C"/>
    <w:multiLevelType w:val="hybridMultilevel"/>
    <w:tmpl w:val="8270A610"/>
    <w:lvl w:ilvl="0" w:tplc="39DE4D80">
      <w:start w:val="1"/>
      <w:numFmt w:val="bullet"/>
      <w:lvlText w:val=""/>
      <w:lvlJc w:val="left"/>
      <w:pPr>
        <w:tabs>
          <w:tab w:val="num" w:pos="680"/>
        </w:tabs>
        <w:ind w:left="227" w:hanging="227"/>
      </w:pPr>
      <w:rPr>
        <w:rFonts w:ascii="Symbol" w:hAnsi="Symbol" w:hint="default"/>
        <w:spacing w:val="0"/>
        <w:w w:val="300"/>
        <w:kern w:val="1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90084"/>
    <w:multiLevelType w:val="hybridMultilevel"/>
    <w:tmpl w:val="BE6477A8"/>
    <w:lvl w:ilvl="0" w:tplc="D2164F94">
      <w:start w:val="1"/>
      <w:numFmt w:val="bullet"/>
      <w:pStyle w:val="ListParagraph-cxn"/>
      <w:lvlText w:val=""/>
      <w:lvlJc w:val="left"/>
      <w:pPr>
        <w:tabs>
          <w:tab w:val="num" w:pos="567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73946"/>
    <w:multiLevelType w:val="multilevel"/>
    <w:tmpl w:val="E70C7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FE87318"/>
    <w:multiLevelType w:val="multilevel"/>
    <w:tmpl w:val="5F7223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8" w:hanging="158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7361482"/>
    <w:multiLevelType w:val="multilevel"/>
    <w:tmpl w:val="5574A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B3919BB"/>
    <w:multiLevelType w:val="multilevel"/>
    <w:tmpl w:val="84DC8A04"/>
    <w:lvl w:ilvl="0">
      <w:start w:val="1"/>
      <w:numFmt w:val="decim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026F0"/>
    <w:multiLevelType w:val="multilevel"/>
    <w:tmpl w:val="6AC0A0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8"/>
  </w:num>
  <w:num w:numId="5">
    <w:abstractNumId w:val="11"/>
  </w:num>
  <w:num w:numId="6">
    <w:abstractNumId w:val="15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14"/>
  </w:num>
  <w:num w:numId="12">
    <w:abstractNumId w:val="4"/>
  </w:num>
  <w:num w:numId="13">
    <w:abstractNumId w:val="12"/>
  </w:num>
  <w:num w:numId="14">
    <w:abstractNumId w:val="25"/>
  </w:num>
  <w:num w:numId="15">
    <w:abstractNumId w:val="2"/>
  </w:num>
  <w:num w:numId="16">
    <w:abstractNumId w:val="17"/>
  </w:num>
  <w:num w:numId="17">
    <w:abstractNumId w:val="1"/>
  </w:num>
  <w:num w:numId="18">
    <w:abstractNumId w:val="23"/>
  </w:num>
  <w:num w:numId="19">
    <w:abstractNumId w:val="26"/>
  </w:num>
  <w:num w:numId="20">
    <w:abstractNumId w:val="7"/>
  </w:num>
  <w:num w:numId="21">
    <w:abstractNumId w:val="3"/>
  </w:num>
  <w:num w:numId="22">
    <w:abstractNumId w:val="16"/>
  </w:num>
  <w:num w:numId="23">
    <w:abstractNumId w:val="22"/>
  </w:num>
  <w:num w:numId="24">
    <w:abstractNumId w:val="19"/>
  </w:num>
  <w:num w:numId="25">
    <w:abstractNumId w:val="6"/>
  </w:num>
  <w:num w:numId="26">
    <w:abstractNumId w:val="13"/>
  </w:num>
  <w:num w:numId="27">
    <w:abstractNumId w:val="6"/>
    <w:lvlOverride w:ilvl="0">
      <w:lvl w:ilvl="0">
        <w:start w:val="1"/>
        <w:numFmt w:val="decimal"/>
        <w:pStyle w:val="Heading1"/>
        <w:lvlText w:val="%1"/>
        <w:lvlJc w:val="left"/>
        <w:pPr>
          <w:ind w:left="1134" w:hanging="1134"/>
        </w:pPr>
        <w:rPr>
          <w:rFonts w:hint="default"/>
          <w:color w:val="273543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1134" w:hanging="113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134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34" w:hanging="113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134" w:hanging="113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134" w:hanging="113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134" w:hanging="1134"/>
        </w:pPr>
        <w:rPr>
          <w:rFonts w:hint="default"/>
        </w:rPr>
      </w:lvl>
    </w:lvlOverride>
  </w:num>
  <w:num w:numId="28">
    <w:abstractNumId w:val="6"/>
    <w:lvlOverride w:ilvl="0">
      <w:lvl w:ilvl="0">
        <w:start w:val="1"/>
        <w:numFmt w:val="decimal"/>
        <w:pStyle w:val="Heading1"/>
        <w:lvlText w:val="%1"/>
        <w:lvlJc w:val="left"/>
        <w:pPr>
          <w:ind w:left="1134" w:hanging="1134"/>
        </w:pPr>
        <w:rPr>
          <w:rFonts w:hint="default"/>
          <w:color w:val="273543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431" w:hanging="431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431" w:hanging="431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431" w:hanging="431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431" w:hanging="4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31" w:hanging="431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431" w:hanging="431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431" w:hanging="431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431" w:hanging="431"/>
        </w:pPr>
        <w:rPr>
          <w:rFonts w:hint="default"/>
        </w:rPr>
      </w:lvl>
    </w:lvlOverride>
  </w:num>
  <w:num w:numId="29">
    <w:abstractNumId w:val="18"/>
  </w:num>
  <w:num w:numId="30">
    <w:abstractNumId w:val="6"/>
  </w:num>
  <w:num w:numId="31">
    <w:abstractNumId w:val="6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1134" w:hanging="1134"/>
        </w:pPr>
        <w:rPr>
          <w:rFonts w:hint="default"/>
          <w:color w:val="273543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1134" w:hanging="113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1134" w:hanging="113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1134" w:hanging="113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134" w:hanging="1134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1134" w:hanging="1134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1134" w:hanging="1134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1134" w:hanging="113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1134" w:hanging="1134"/>
        </w:pPr>
        <w:rPr>
          <w:rFonts w:hint="default"/>
        </w:rPr>
      </w:lvl>
    </w:lvlOverride>
  </w:num>
  <w:num w:numId="3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proofState w:spelling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2F"/>
    <w:rsid w:val="00001CAB"/>
    <w:rsid w:val="00003461"/>
    <w:rsid w:val="0000439F"/>
    <w:rsid w:val="00004CFD"/>
    <w:rsid w:val="0000641D"/>
    <w:rsid w:val="00012369"/>
    <w:rsid w:val="000335BA"/>
    <w:rsid w:val="00037365"/>
    <w:rsid w:val="000440E1"/>
    <w:rsid w:val="000466A4"/>
    <w:rsid w:val="00053045"/>
    <w:rsid w:val="000530D2"/>
    <w:rsid w:val="00057D09"/>
    <w:rsid w:val="0006287F"/>
    <w:rsid w:val="00070129"/>
    <w:rsid w:val="00085F67"/>
    <w:rsid w:val="000878C8"/>
    <w:rsid w:val="0009158D"/>
    <w:rsid w:val="000963A2"/>
    <w:rsid w:val="000965E3"/>
    <w:rsid w:val="00097B75"/>
    <w:rsid w:val="00097E06"/>
    <w:rsid w:val="000A7AE6"/>
    <w:rsid w:val="000C2FC6"/>
    <w:rsid w:val="000D09A4"/>
    <w:rsid w:val="000D1767"/>
    <w:rsid w:val="000E1D8F"/>
    <w:rsid w:val="000E3512"/>
    <w:rsid w:val="000E73FC"/>
    <w:rsid w:val="000F0759"/>
    <w:rsid w:val="000F4702"/>
    <w:rsid w:val="0010343B"/>
    <w:rsid w:val="00106F40"/>
    <w:rsid w:val="0010709E"/>
    <w:rsid w:val="00107793"/>
    <w:rsid w:val="00107B62"/>
    <w:rsid w:val="0011000A"/>
    <w:rsid w:val="00122F6C"/>
    <w:rsid w:val="00126AD0"/>
    <w:rsid w:val="001300DC"/>
    <w:rsid w:val="0014363C"/>
    <w:rsid w:val="00147F58"/>
    <w:rsid w:val="00150ADA"/>
    <w:rsid w:val="00151D64"/>
    <w:rsid w:val="0015223F"/>
    <w:rsid w:val="00156C89"/>
    <w:rsid w:val="00157001"/>
    <w:rsid w:val="0015702C"/>
    <w:rsid w:val="001573F3"/>
    <w:rsid w:val="00171DED"/>
    <w:rsid w:val="001741E5"/>
    <w:rsid w:val="001745AD"/>
    <w:rsid w:val="00174E51"/>
    <w:rsid w:val="00191D46"/>
    <w:rsid w:val="00196F85"/>
    <w:rsid w:val="001A1216"/>
    <w:rsid w:val="001B7C93"/>
    <w:rsid w:val="001C53BD"/>
    <w:rsid w:val="001D76BE"/>
    <w:rsid w:val="001F33BC"/>
    <w:rsid w:val="00212ACD"/>
    <w:rsid w:val="00220DA3"/>
    <w:rsid w:val="002213E2"/>
    <w:rsid w:val="002258A9"/>
    <w:rsid w:val="00231B05"/>
    <w:rsid w:val="002436EE"/>
    <w:rsid w:val="00244848"/>
    <w:rsid w:val="00246E0E"/>
    <w:rsid w:val="00250200"/>
    <w:rsid w:val="00250A44"/>
    <w:rsid w:val="00250CB5"/>
    <w:rsid w:val="00256D39"/>
    <w:rsid w:val="002602B4"/>
    <w:rsid w:val="00260BEB"/>
    <w:rsid w:val="00264DB3"/>
    <w:rsid w:val="00271D3E"/>
    <w:rsid w:val="00273F28"/>
    <w:rsid w:val="0028229C"/>
    <w:rsid w:val="00282976"/>
    <w:rsid w:val="002A2782"/>
    <w:rsid w:val="002B32D9"/>
    <w:rsid w:val="002B3A7C"/>
    <w:rsid w:val="002C419B"/>
    <w:rsid w:val="002D0043"/>
    <w:rsid w:val="002D4C33"/>
    <w:rsid w:val="002E0A6B"/>
    <w:rsid w:val="002E36A5"/>
    <w:rsid w:val="002E5838"/>
    <w:rsid w:val="002E68D8"/>
    <w:rsid w:val="002F2326"/>
    <w:rsid w:val="002F267E"/>
    <w:rsid w:val="002F432D"/>
    <w:rsid w:val="002F59B9"/>
    <w:rsid w:val="003001E6"/>
    <w:rsid w:val="003005B9"/>
    <w:rsid w:val="00302211"/>
    <w:rsid w:val="00304C78"/>
    <w:rsid w:val="00307366"/>
    <w:rsid w:val="00310C65"/>
    <w:rsid w:val="003125D2"/>
    <w:rsid w:val="00331B8D"/>
    <w:rsid w:val="003325A5"/>
    <w:rsid w:val="0033394B"/>
    <w:rsid w:val="00335A0D"/>
    <w:rsid w:val="00336371"/>
    <w:rsid w:val="00341216"/>
    <w:rsid w:val="00350DF2"/>
    <w:rsid w:val="003630C5"/>
    <w:rsid w:val="00364D12"/>
    <w:rsid w:val="00364E49"/>
    <w:rsid w:val="00366E1D"/>
    <w:rsid w:val="00374071"/>
    <w:rsid w:val="0037435D"/>
    <w:rsid w:val="003759FC"/>
    <w:rsid w:val="00376723"/>
    <w:rsid w:val="00377DC1"/>
    <w:rsid w:val="00385BBF"/>
    <w:rsid w:val="00392751"/>
    <w:rsid w:val="00392CAF"/>
    <w:rsid w:val="003932F9"/>
    <w:rsid w:val="00396768"/>
    <w:rsid w:val="003A4F1D"/>
    <w:rsid w:val="003B13BE"/>
    <w:rsid w:val="003C2236"/>
    <w:rsid w:val="003C563F"/>
    <w:rsid w:val="0040048B"/>
    <w:rsid w:val="00404BA9"/>
    <w:rsid w:val="00407E6F"/>
    <w:rsid w:val="00410B05"/>
    <w:rsid w:val="0041136A"/>
    <w:rsid w:val="0042077C"/>
    <w:rsid w:val="00421F19"/>
    <w:rsid w:val="0042292B"/>
    <w:rsid w:val="00426A43"/>
    <w:rsid w:val="00431B38"/>
    <w:rsid w:val="004474E2"/>
    <w:rsid w:val="00465721"/>
    <w:rsid w:val="0047270F"/>
    <w:rsid w:val="00477162"/>
    <w:rsid w:val="00481FD0"/>
    <w:rsid w:val="0048571F"/>
    <w:rsid w:val="00485945"/>
    <w:rsid w:val="00487650"/>
    <w:rsid w:val="00494DE3"/>
    <w:rsid w:val="004971C6"/>
    <w:rsid w:val="004B5353"/>
    <w:rsid w:val="004B7E5B"/>
    <w:rsid w:val="004C077F"/>
    <w:rsid w:val="004C6672"/>
    <w:rsid w:val="004E0D2F"/>
    <w:rsid w:val="004E0D43"/>
    <w:rsid w:val="004E5CE8"/>
    <w:rsid w:val="004E65FC"/>
    <w:rsid w:val="004F27CE"/>
    <w:rsid w:val="004F6914"/>
    <w:rsid w:val="004F6FE1"/>
    <w:rsid w:val="005001A4"/>
    <w:rsid w:val="00523E05"/>
    <w:rsid w:val="005262B6"/>
    <w:rsid w:val="00527E2C"/>
    <w:rsid w:val="00540108"/>
    <w:rsid w:val="00553399"/>
    <w:rsid w:val="0056025D"/>
    <w:rsid w:val="00563483"/>
    <w:rsid w:val="00564CEF"/>
    <w:rsid w:val="005705BF"/>
    <w:rsid w:val="005727FF"/>
    <w:rsid w:val="00574078"/>
    <w:rsid w:val="00583764"/>
    <w:rsid w:val="00583821"/>
    <w:rsid w:val="00586CA3"/>
    <w:rsid w:val="005B07F8"/>
    <w:rsid w:val="005B4021"/>
    <w:rsid w:val="005B52DC"/>
    <w:rsid w:val="005B6EF1"/>
    <w:rsid w:val="005C2AB0"/>
    <w:rsid w:val="005C6E38"/>
    <w:rsid w:val="005C7664"/>
    <w:rsid w:val="005D7F1F"/>
    <w:rsid w:val="005E11AE"/>
    <w:rsid w:val="005E2E4A"/>
    <w:rsid w:val="005E51E2"/>
    <w:rsid w:val="005F1474"/>
    <w:rsid w:val="00604DFF"/>
    <w:rsid w:val="006225B0"/>
    <w:rsid w:val="00630210"/>
    <w:rsid w:val="00633757"/>
    <w:rsid w:val="00652AE2"/>
    <w:rsid w:val="0065342F"/>
    <w:rsid w:val="006535CA"/>
    <w:rsid w:val="00660935"/>
    <w:rsid w:val="00660D65"/>
    <w:rsid w:val="006637A4"/>
    <w:rsid w:val="00673068"/>
    <w:rsid w:val="0067704C"/>
    <w:rsid w:val="006775BA"/>
    <w:rsid w:val="00693007"/>
    <w:rsid w:val="00696124"/>
    <w:rsid w:val="00697960"/>
    <w:rsid w:val="006A6A53"/>
    <w:rsid w:val="006B5EFB"/>
    <w:rsid w:val="006C0FD0"/>
    <w:rsid w:val="006C434E"/>
    <w:rsid w:val="006C6ADF"/>
    <w:rsid w:val="006D60C4"/>
    <w:rsid w:val="006E0623"/>
    <w:rsid w:val="006E0BA7"/>
    <w:rsid w:val="006E14BA"/>
    <w:rsid w:val="006E32A8"/>
    <w:rsid w:val="006F041C"/>
    <w:rsid w:val="006F6A87"/>
    <w:rsid w:val="00702DB6"/>
    <w:rsid w:val="00712B9F"/>
    <w:rsid w:val="00714DE7"/>
    <w:rsid w:val="00717C69"/>
    <w:rsid w:val="00721105"/>
    <w:rsid w:val="007225ED"/>
    <w:rsid w:val="00724CCB"/>
    <w:rsid w:val="00726475"/>
    <w:rsid w:val="0073253C"/>
    <w:rsid w:val="00732EE7"/>
    <w:rsid w:val="007353CF"/>
    <w:rsid w:val="0073694B"/>
    <w:rsid w:val="00745825"/>
    <w:rsid w:val="00754726"/>
    <w:rsid w:val="00755D12"/>
    <w:rsid w:val="007561AB"/>
    <w:rsid w:val="00757BC3"/>
    <w:rsid w:val="007626F3"/>
    <w:rsid w:val="00773572"/>
    <w:rsid w:val="00775B7D"/>
    <w:rsid w:val="00780006"/>
    <w:rsid w:val="00785AC3"/>
    <w:rsid w:val="0079233A"/>
    <w:rsid w:val="00794E9A"/>
    <w:rsid w:val="007A3522"/>
    <w:rsid w:val="007A4673"/>
    <w:rsid w:val="007B74EB"/>
    <w:rsid w:val="007B7B70"/>
    <w:rsid w:val="007C4AB3"/>
    <w:rsid w:val="007C6063"/>
    <w:rsid w:val="007D0768"/>
    <w:rsid w:val="007E161E"/>
    <w:rsid w:val="007E1DCB"/>
    <w:rsid w:val="007E21C6"/>
    <w:rsid w:val="007E6E7B"/>
    <w:rsid w:val="007E7591"/>
    <w:rsid w:val="00805244"/>
    <w:rsid w:val="00805938"/>
    <w:rsid w:val="0080773D"/>
    <w:rsid w:val="00810049"/>
    <w:rsid w:val="00811006"/>
    <w:rsid w:val="0081524B"/>
    <w:rsid w:val="00821F20"/>
    <w:rsid w:val="00827860"/>
    <w:rsid w:val="00833678"/>
    <w:rsid w:val="008371A6"/>
    <w:rsid w:val="00844D35"/>
    <w:rsid w:val="00846A36"/>
    <w:rsid w:val="008552A0"/>
    <w:rsid w:val="00856567"/>
    <w:rsid w:val="00861D58"/>
    <w:rsid w:val="0086284E"/>
    <w:rsid w:val="008668A6"/>
    <w:rsid w:val="00872CF2"/>
    <w:rsid w:val="00874C6A"/>
    <w:rsid w:val="00876EF3"/>
    <w:rsid w:val="008772CD"/>
    <w:rsid w:val="008808D4"/>
    <w:rsid w:val="0088772E"/>
    <w:rsid w:val="00891619"/>
    <w:rsid w:val="0089649C"/>
    <w:rsid w:val="008A7309"/>
    <w:rsid w:val="008A7E5E"/>
    <w:rsid w:val="008B2C18"/>
    <w:rsid w:val="008B57FC"/>
    <w:rsid w:val="008B582E"/>
    <w:rsid w:val="008B7146"/>
    <w:rsid w:val="008C3026"/>
    <w:rsid w:val="008C6C89"/>
    <w:rsid w:val="008C7289"/>
    <w:rsid w:val="008E5C7C"/>
    <w:rsid w:val="008E799F"/>
    <w:rsid w:val="008F1013"/>
    <w:rsid w:val="008F217B"/>
    <w:rsid w:val="00903824"/>
    <w:rsid w:val="00904231"/>
    <w:rsid w:val="00907D0E"/>
    <w:rsid w:val="0091072A"/>
    <w:rsid w:val="00916508"/>
    <w:rsid w:val="00920246"/>
    <w:rsid w:val="0092131B"/>
    <w:rsid w:val="00937899"/>
    <w:rsid w:val="00944817"/>
    <w:rsid w:val="00951E60"/>
    <w:rsid w:val="00953BFB"/>
    <w:rsid w:val="00962F6F"/>
    <w:rsid w:val="0097272E"/>
    <w:rsid w:val="00981D60"/>
    <w:rsid w:val="009832D6"/>
    <w:rsid w:val="00984947"/>
    <w:rsid w:val="0099312E"/>
    <w:rsid w:val="00995EFD"/>
    <w:rsid w:val="00996CCC"/>
    <w:rsid w:val="009A0C67"/>
    <w:rsid w:val="009B1CD8"/>
    <w:rsid w:val="009B5FF6"/>
    <w:rsid w:val="009C5F3F"/>
    <w:rsid w:val="009D0A0F"/>
    <w:rsid w:val="009D10AF"/>
    <w:rsid w:val="009D6D4F"/>
    <w:rsid w:val="009E6FED"/>
    <w:rsid w:val="009F1185"/>
    <w:rsid w:val="009F5783"/>
    <w:rsid w:val="00A10286"/>
    <w:rsid w:val="00A14658"/>
    <w:rsid w:val="00A26805"/>
    <w:rsid w:val="00A315AD"/>
    <w:rsid w:val="00A34955"/>
    <w:rsid w:val="00A36253"/>
    <w:rsid w:val="00A36FED"/>
    <w:rsid w:val="00A444B0"/>
    <w:rsid w:val="00A65675"/>
    <w:rsid w:val="00A7008F"/>
    <w:rsid w:val="00A75E78"/>
    <w:rsid w:val="00A8067E"/>
    <w:rsid w:val="00A97D1A"/>
    <w:rsid w:val="00AA787F"/>
    <w:rsid w:val="00AB12B7"/>
    <w:rsid w:val="00AC0D2D"/>
    <w:rsid w:val="00AC4229"/>
    <w:rsid w:val="00AC7B41"/>
    <w:rsid w:val="00AD2321"/>
    <w:rsid w:val="00AE5B67"/>
    <w:rsid w:val="00AE7661"/>
    <w:rsid w:val="00AF0342"/>
    <w:rsid w:val="00AF16C4"/>
    <w:rsid w:val="00AF2E91"/>
    <w:rsid w:val="00AF5F57"/>
    <w:rsid w:val="00AF78F9"/>
    <w:rsid w:val="00B103A5"/>
    <w:rsid w:val="00B11DA9"/>
    <w:rsid w:val="00B123DD"/>
    <w:rsid w:val="00B21F31"/>
    <w:rsid w:val="00B25A3E"/>
    <w:rsid w:val="00B26992"/>
    <w:rsid w:val="00B30E1E"/>
    <w:rsid w:val="00B36670"/>
    <w:rsid w:val="00B37C40"/>
    <w:rsid w:val="00B41222"/>
    <w:rsid w:val="00B4141F"/>
    <w:rsid w:val="00B42AB7"/>
    <w:rsid w:val="00B45E10"/>
    <w:rsid w:val="00B46024"/>
    <w:rsid w:val="00B55A23"/>
    <w:rsid w:val="00B6020E"/>
    <w:rsid w:val="00B6203A"/>
    <w:rsid w:val="00B677CD"/>
    <w:rsid w:val="00B67F20"/>
    <w:rsid w:val="00B713F0"/>
    <w:rsid w:val="00B72978"/>
    <w:rsid w:val="00B75CCE"/>
    <w:rsid w:val="00B76689"/>
    <w:rsid w:val="00B800E0"/>
    <w:rsid w:val="00B80360"/>
    <w:rsid w:val="00B9143C"/>
    <w:rsid w:val="00B94E8B"/>
    <w:rsid w:val="00B967C3"/>
    <w:rsid w:val="00BA4A65"/>
    <w:rsid w:val="00BA6E2B"/>
    <w:rsid w:val="00BA758F"/>
    <w:rsid w:val="00BB0093"/>
    <w:rsid w:val="00BC0CD1"/>
    <w:rsid w:val="00BC1194"/>
    <w:rsid w:val="00BC287E"/>
    <w:rsid w:val="00BC2A4C"/>
    <w:rsid w:val="00BC4D6B"/>
    <w:rsid w:val="00BD3386"/>
    <w:rsid w:val="00BE5B29"/>
    <w:rsid w:val="00BE7288"/>
    <w:rsid w:val="00BF1EF2"/>
    <w:rsid w:val="00BF5A28"/>
    <w:rsid w:val="00BF5ABF"/>
    <w:rsid w:val="00BF7C16"/>
    <w:rsid w:val="00C01183"/>
    <w:rsid w:val="00C12474"/>
    <w:rsid w:val="00C15003"/>
    <w:rsid w:val="00C26FBF"/>
    <w:rsid w:val="00C33E09"/>
    <w:rsid w:val="00C34015"/>
    <w:rsid w:val="00C354F1"/>
    <w:rsid w:val="00C36E1C"/>
    <w:rsid w:val="00C373D9"/>
    <w:rsid w:val="00C527A9"/>
    <w:rsid w:val="00C52F48"/>
    <w:rsid w:val="00C559BF"/>
    <w:rsid w:val="00C56A17"/>
    <w:rsid w:val="00C57D12"/>
    <w:rsid w:val="00C74BC3"/>
    <w:rsid w:val="00C7643C"/>
    <w:rsid w:val="00C8329D"/>
    <w:rsid w:val="00C95639"/>
    <w:rsid w:val="00CA2A76"/>
    <w:rsid w:val="00CA4321"/>
    <w:rsid w:val="00CA5038"/>
    <w:rsid w:val="00CB5A1D"/>
    <w:rsid w:val="00CB5E5F"/>
    <w:rsid w:val="00CC51D8"/>
    <w:rsid w:val="00CC5F8C"/>
    <w:rsid w:val="00CC783A"/>
    <w:rsid w:val="00CD29C9"/>
    <w:rsid w:val="00CD5BF4"/>
    <w:rsid w:val="00CE4410"/>
    <w:rsid w:val="00CE4D4B"/>
    <w:rsid w:val="00CF3B38"/>
    <w:rsid w:val="00CF71AE"/>
    <w:rsid w:val="00CF79BB"/>
    <w:rsid w:val="00D03BCE"/>
    <w:rsid w:val="00D11295"/>
    <w:rsid w:val="00D112D2"/>
    <w:rsid w:val="00D2019A"/>
    <w:rsid w:val="00D3423B"/>
    <w:rsid w:val="00D365DB"/>
    <w:rsid w:val="00D37BB4"/>
    <w:rsid w:val="00D42031"/>
    <w:rsid w:val="00D44AC2"/>
    <w:rsid w:val="00D459D4"/>
    <w:rsid w:val="00D52938"/>
    <w:rsid w:val="00D53512"/>
    <w:rsid w:val="00D56256"/>
    <w:rsid w:val="00D56BD5"/>
    <w:rsid w:val="00D70BED"/>
    <w:rsid w:val="00D7578C"/>
    <w:rsid w:val="00D80E3B"/>
    <w:rsid w:val="00D91C7D"/>
    <w:rsid w:val="00D925B5"/>
    <w:rsid w:val="00D93EEE"/>
    <w:rsid w:val="00D95E13"/>
    <w:rsid w:val="00D96D73"/>
    <w:rsid w:val="00D97C1D"/>
    <w:rsid w:val="00DA1674"/>
    <w:rsid w:val="00DB17C2"/>
    <w:rsid w:val="00DB5DAF"/>
    <w:rsid w:val="00DB654C"/>
    <w:rsid w:val="00DC1686"/>
    <w:rsid w:val="00DC5BB7"/>
    <w:rsid w:val="00DC5E12"/>
    <w:rsid w:val="00DC6418"/>
    <w:rsid w:val="00DD0D5D"/>
    <w:rsid w:val="00DD3C50"/>
    <w:rsid w:val="00DD6404"/>
    <w:rsid w:val="00DE3A90"/>
    <w:rsid w:val="00DE4CEB"/>
    <w:rsid w:val="00DE4E3A"/>
    <w:rsid w:val="00DE520C"/>
    <w:rsid w:val="00DF1BBC"/>
    <w:rsid w:val="00DF2574"/>
    <w:rsid w:val="00DF2D87"/>
    <w:rsid w:val="00DF2F3E"/>
    <w:rsid w:val="00DF649E"/>
    <w:rsid w:val="00E003EB"/>
    <w:rsid w:val="00E02530"/>
    <w:rsid w:val="00E07B83"/>
    <w:rsid w:val="00E13D74"/>
    <w:rsid w:val="00E34893"/>
    <w:rsid w:val="00E36D67"/>
    <w:rsid w:val="00E57141"/>
    <w:rsid w:val="00E664E8"/>
    <w:rsid w:val="00E66951"/>
    <w:rsid w:val="00E744D7"/>
    <w:rsid w:val="00E75231"/>
    <w:rsid w:val="00E807B3"/>
    <w:rsid w:val="00E86824"/>
    <w:rsid w:val="00E8778F"/>
    <w:rsid w:val="00E92593"/>
    <w:rsid w:val="00E9546D"/>
    <w:rsid w:val="00E968F6"/>
    <w:rsid w:val="00EA1B91"/>
    <w:rsid w:val="00EA5DE7"/>
    <w:rsid w:val="00EA770D"/>
    <w:rsid w:val="00EB0DA0"/>
    <w:rsid w:val="00EB2273"/>
    <w:rsid w:val="00EE24DE"/>
    <w:rsid w:val="00EE66F9"/>
    <w:rsid w:val="00EF55C7"/>
    <w:rsid w:val="00F06A69"/>
    <w:rsid w:val="00F102F1"/>
    <w:rsid w:val="00F21D09"/>
    <w:rsid w:val="00F26D50"/>
    <w:rsid w:val="00F306E9"/>
    <w:rsid w:val="00F35110"/>
    <w:rsid w:val="00F35F3F"/>
    <w:rsid w:val="00F40258"/>
    <w:rsid w:val="00F550DE"/>
    <w:rsid w:val="00F5705D"/>
    <w:rsid w:val="00F6171E"/>
    <w:rsid w:val="00F61C9E"/>
    <w:rsid w:val="00F80CA6"/>
    <w:rsid w:val="00F952E8"/>
    <w:rsid w:val="00FA0689"/>
    <w:rsid w:val="00FA33A2"/>
    <w:rsid w:val="00FA3A09"/>
    <w:rsid w:val="00FA5987"/>
    <w:rsid w:val="00FA6783"/>
    <w:rsid w:val="00FB1A72"/>
    <w:rsid w:val="00FC15F7"/>
    <w:rsid w:val="00FC4DB0"/>
    <w:rsid w:val="00FC586F"/>
    <w:rsid w:val="00FD075E"/>
    <w:rsid w:val="00FD0A18"/>
    <w:rsid w:val="00FD4A86"/>
    <w:rsid w:val="00FE31B9"/>
    <w:rsid w:val="00FE52AE"/>
    <w:rsid w:val="00FE609D"/>
    <w:rsid w:val="00FF0BAF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D4F9C1"/>
  <w15:chartTrackingRefBased/>
  <w15:docId w15:val="{F9D9F9ED-07DD-4EC5-9582-EAF5573A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68"/>
    <w:pPr>
      <w:spacing w:after="360" w:line="240" w:lineRule="auto"/>
    </w:pPr>
    <w:rPr>
      <w:rFonts w:ascii="Calibri Light" w:hAnsi="Calibri Light" w:cs="Times New Roman"/>
      <w:color w:val="414A5C"/>
      <w:sz w:val="24"/>
      <w:szCs w:val="24"/>
      <w:lang w:val="en-US"/>
    </w:rPr>
  </w:style>
  <w:style w:type="paragraph" w:styleId="Heading1">
    <w:name w:val="heading 1"/>
    <w:aliases w:val="Kop 1 - Numbered"/>
    <w:next w:val="Introtekst"/>
    <w:link w:val="Heading1Char"/>
    <w:autoRedefine/>
    <w:uiPriority w:val="9"/>
    <w:qFormat/>
    <w:rsid w:val="00E86824"/>
    <w:pPr>
      <w:numPr>
        <w:numId w:val="30"/>
      </w:numPr>
      <w:spacing w:after="480" w:line="288" w:lineRule="auto"/>
      <w:outlineLvl w:val="0"/>
    </w:pPr>
    <w:rPr>
      <w:rFonts w:ascii="Verdana" w:hAnsi="Verdana" w:cs="Times New Roman"/>
      <w:b/>
      <w:bCs/>
      <w:color w:val="273543"/>
      <w:sz w:val="48"/>
      <w:szCs w:val="48"/>
      <w:lang w:val="en-US"/>
    </w:rPr>
  </w:style>
  <w:style w:type="paragraph" w:styleId="Heading2">
    <w:name w:val="heading 2"/>
    <w:aliases w:val="Kop 2 - Numbered"/>
    <w:basedOn w:val="Heading1"/>
    <w:next w:val="Normal"/>
    <w:link w:val="Heading2Char"/>
    <w:uiPriority w:val="9"/>
    <w:unhideWhenUsed/>
    <w:qFormat/>
    <w:rsid w:val="00EA770D"/>
    <w:pPr>
      <w:numPr>
        <w:ilvl w:val="1"/>
      </w:numPr>
      <w:spacing w:before="480"/>
      <w:outlineLvl w:val="1"/>
    </w:pPr>
    <w:rPr>
      <w:sz w:val="36"/>
      <w:szCs w:val="36"/>
    </w:rPr>
  </w:style>
  <w:style w:type="paragraph" w:styleId="Heading3">
    <w:name w:val="heading 3"/>
    <w:aliases w:val="Kop 3 - Numbered"/>
    <w:basedOn w:val="Normal"/>
    <w:next w:val="Normal"/>
    <w:link w:val="Heading3Char"/>
    <w:uiPriority w:val="9"/>
    <w:unhideWhenUsed/>
    <w:qFormat/>
    <w:rsid w:val="00EA770D"/>
    <w:pPr>
      <w:keepNext/>
      <w:keepLines/>
      <w:numPr>
        <w:ilvl w:val="2"/>
        <w:numId w:val="30"/>
      </w:numPr>
      <w:spacing w:before="360"/>
      <w:outlineLvl w:val="2"/>
    </w:pPr>
    <w:rPr>
      <w:rFonts w:ascii="Verdana" w:eastAsiaTheme="majorEastAsia" w:hAnsi="Verdana" w:cstheme="majorBidi"/>
      <w:b/>
      <w:bCs/>
      <w:color w:val="273543"/>
      <w:sz w:val="28"/>
    </w:rPr>
  </w:style>
  <w:style w:type="paragraph" w:styleId="Heading4">
    <w:name w:val="heading 4"/>
    <w:aliases w:val="Kop 4 - Numbered"/>
    <w:basedOn w:val="Heading3"/>
    <w:next w:val="Normal"/>
    <w:link w:val="Heading4Char"/>
    <w:uiPriority w:val="9"/>
    <w:unhideWhenUsed/>
    <w:qFormat/>
    <w:rsid w:val="00EA770D"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Kop 5 - Numbered"/>
    <w:basedOn w:val="Normal"/>
    <w:next w:val="Normal"/>
    <w:link w:val="Heading5Char"/>
    <w:uiPriority w:val="9"/>
    <w:unhideWhenUsed/>
    <w:qFormat/>
    <w:rsid w:val="00EA770D"/>
    <w:pPr>
      <w:keepNext/>
      <w:keepLines/>
      <w:numPr>
        <w:ilvl w:val="4"/>
        <w:numId w:val="30"/>
      </w:numPr>
      <w:spacing w:before="360"/>
      <w:outlineLvl w:val="4"/>
    </w:pPr>
    <w:rPr>
      <w:rFonts w:ascii="Verdana" w:eastAsiaTheme="majorEastAsia" w:hAnsi="Verdana" w:cstheme="majorBidi"/>
      <w:b/>
      <w:bCs/>
      <w:color w:val="273543"/>
      <w:sz w:val="20"/>
    </w:rPr>
  </w:style>
  <w:style w:type="paragraph" w:styleId="Heading6">
    <w:name w:val="heading 6"/>
    <w:aliases w:val="Heading Label CAPS"/>
    <w:basedOn w:val="Normal"/>
    <w:next w:val="Normal"/>
    <w:link w:val="Heading6Char"/>
    <w:autoRedefine/>
    <w:uiPriority w:val="9"/>
    <w:unhideWhenUsed/>
    <w:qFormat/>
    <w:rsid w:val="00B37C40"/>
    <w:pPr>
      <w:keepNext/>
      <w:keepLines/>
      <w:numPr>
        <w:numId w:val="26"/>
      </w:numPr>
      <w:spacing w:before="40" w:after="240"/>
      <w:ind w:left="426" w:hanging="426"/>
      <w:outlineLvl w:val="5"/>
    </w:pPr>
    <w:rPr>
      <w:rFonts w:eastAsiaTheme="majorEastAsia" w:cstheme="majorBidi"/>
      <w:caps/>
      <w:color w:val="157DFF"/>
      <w:spacing w:val="28"/>
      <w:sz w:val="15"/>
    </w:rPr>
  </w:style>
  <w:style w:type="paragraph" w:styleId="Heading7">
    <w:name w:val="heading 7"/>
    <w:aliases w:val="Kop 7 - Numbered"/>
    <w:basedOn w:val="Normal"/>
    <w:next w:val="Normal"/>
    <w:link w:val="Heading7Char"/>
    <w:uiPriority w:val="9"/>
    <w:semiHidden/>
    <w:unhideWhenUsed/>
    <w:rsid w:val="00BC1194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E513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94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94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42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42F"/>
  </w:style>
  <w:style w:type="paragraph" w:styleId="Footer">
    <w:name w:val="footer"/>
    <w:basedOn w:val="Normal"/>
    <w:link w:val="FooterChar"/>
    <w:uiPriority w:val="99"/>
    <w:unhideWhenUsed/>
    <w:rsid w:val="0065342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42F"/>
  </w:style>
  <w:style w:type="character" w:styleId="Hyperlink">
    <w:name w:val="Hyperlink"/>
    <w:basedOn w:val="DefaultParagraphFont"/>
    <w:uiPriority w:val="99"/>
    <w:unhideWhenUsed/>
    <w:rsid w:val="00CA5038"/>
    <w:rPr>
      <w:b w:val="0"/>
      <w:color w:val="0B84FF"/>
      <w:u w:val="single"/>
      <w:bdr w:val="none" w:sz="0" w:space="0" w:color="auto"/>
      <w:shd w:val="clear" w:color="auto" w:fill="auto"/>
    </w:rPr>
  </w:style>
  <w:style w:type="table" w:styleId="TableGrid">
    <w:name w:val="Table Grid"/>
    <w:basedOn w:val="TableNormal"/>
    <w:uiPriority w:val="39"/>
    <w:rsid w:val="0057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DE4CEB"/>
    <w:pPr>
      <w:spacing w:after="0"/>
    </w:pPr>
    <w:rPr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DE4CEB"/>
    <w:rPr>
      <w:rFonts w:ascii="Calibri Light" w:hAnsi="Calibri Light" w:cs="Times New Roman"/>
      <w:color w:val="414A5C"/>
      <w:sz w:val="24"/>
      <w:szCs w:val="24"/>
      <w:lang w:val="en-US"/>
    </w:rPr>
  </w:style>
  <w:style w:type="character" w:customStyle="1" w:styleId="Heading1Char">
    <w:name w:val="Heading 1 Char"/>
    <w:aliases w:val="Kop 1 - Numbered Char"/>
    <w:basedOn w:val="DefaultParagraphFont"/>
    <w:link w:val="Heading1"/>
    <w:uiPriority w:val="9"/>
    <w:rsid w:val="00E86824"/>
    <w:rPr>
      <w:rFonts w:ascii="Verdana" w:hAnsi="Verdana" w:cs="Times New Roman"/>
      <w:b/>
      <w:bCs/>
      <w:color w:val="273543"/>
      <w:sz w:val="48"/>
      <w:szCs w:val="48"/>
      <w:lang w:val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773572"/>
    <w:pPr>
      <w:outlineLvl w:val="9"/>
    </w:pPr>
    <w:rPr>
      <w:lang w:eastAsia="nl-BE"/>
    </w:rPr>
  </w:style>
  <w:style w:type="character" w:customStyle="1" w:styleId="Heading2Char">
    <w:name w:val="Heading 2 Char"/>
    <w:aliases w:val="Kop 2 - Numbered Char"/>
    <w:basedOn w:val="DefaultParagraphFont"/>
    <w:link w:val="Heading2"/>
    <w:uiPriority w:val="9"/>
    <w:rsid w:val="00EA770D"/>
    <w:rPr>
      <w:rFonts w:ascii="Verdana" w:hAnsi="Verdana" w:cs="Times New Roman"/>
      <w:b/>
      <w:bCs/>
      <w:color w:val="273543"/>
      <w:sz w:val="36"/>
      <w:szCs w:val="36"/>
      <w:lang w:val="en-US"/>
    </w:rPr>
  </w:style>
  <w:style w:type="character" w:customStyle="1" w:styleId="Heading3Char">
    <w:name w:val="Heading 3 Char"/>
    <w:aliases w:val="Kop 3 - Numbered Char"/>
    <w:basedOn w:val="DefaultParagraphFont"/>
    <w:link w:val="Heading3"/>
    <w:uiPriority w:val="9"/>
    <w:rsid w:val="00EA770D"/>
    <w:rPr>
      <w:rFonts w:ascii="Verdana" w:eastAsiaTheme="majorEastAsia" w:hAnsi="Verdana" w:cstheme="majorBidi"/>
      <w:b/>
      <w:bCs/>
      <w:color w:val="273543"/>
      <w:sz w:val="28"/>
      <w:szCs w:val="24"/>
      <w:lang w:val="en-US"/>
    </w:rPr>
  </w:style>
  <w:style w:type="character" w:customStyle="1" w:styleId="Heading4Char">
    <w:name w:val="Heading 4 Char"/>
    <w:aliases w:val="Kop 4 - Numbered Char"/>
    <w:basedOn w:val="DefaultParagraphFont"/>
    <w:link w:val="Heading4"/>
    <w:uiPriority w:val="9"/>
    <w:rsid w:val="00EA770D"/>
    <w:rPr>
      <w:rFonts w:ascii="Verdana" w:eastAsiaTheme="majorEastAsia" w:hAnsi="Verdana" w:cstheme="majorBidi"/>
      <w:b/>
      <w:bCs/>
      <w:color w:val="273543"/>
      <w:sz w:val="24"/>
      <w:szCs w:val="24"/>
      <w:lang w:val="en-US"/>
    </w:rPr>
  </w:style>
  <w:style w:type="character" w:customStyle="1" w:styleId="Heading5Char">
    <w:name w:val="Heading 5 Char"/>
    <w:aliases w:val="Kop 5 - Numbered Char"/>
    <w:basedOn w:val="DefaultParagraphFont"/>
    <w:link w:val="Heading5"/>
    <w:uiPriority w:val="9"/>
    <w:rsid w:val="00EA770D"/>
    <w:rPr>
      <w:rFonts w:ascii="Verdana" w:eastAsiaTheme="majorEastAsia" w:hAnsi="Verdana" w:cstheme="majorBidi"/>
      <w:b/>
      <w:bCs/>
      <w:color w:val="273543"/>
      <w:sz w:val="20"/>
      <w:szCs w:val="24"/>
      <w:lang w:val="en-US"/>
    </w:rPr>
  </w:style>
  <w:style w:type="character" w:customStyle="1" w:styleId="Heading6Char">
    <w:name w:val="Heading 6 Char"/>
    <w:aliases w:val="Heading Label CAPS Char"/>
    <w:basedOn w:val="DefaultParagraphFont"/>
    <w:link w:val="Heading6"/>
    <w:uiPriority w:val="9"/>
    <w:rsid w:val="00B37C40"/>
    <w:rPr>
      <w:rFonts w:ascii="Calibri Light" w:eastAsiaTheme="majorEastAsia" w:hAnsi="Calibri Light" w:cstheme="majorBidi"/>
      <w:caps/>
      <w:color w:val="157DFF"/>
      <w:spacing w:val="28"/>
      <w:sz w:val="15"/>
      <w:szCs w:val="24"/>
      <w:lang w:val="en-US"/>
    </w:rPr>
  </w:style>
  <w:style w:type="character" w:customStyle="1" w:styleId="Heading7Char">
    <w:name w:val="Heading 7 Char"/>
    <w:aliases w:val="Kop 7 - Numbered Char"/>
    <w:basedOn w:val="DefaultParagraphFont"/>
    <w:link w:val="Heading7"/>
    <w:uiPriority w:val="9"/>
    <w:semiHidden/>
    <w:rsid w:val="00BC1194"/>
    <w:rPr>
      <w:rFonts w:asciiTheme="majorHAnsi" w:eastAsiaTheme="majorEastAsia" w:hAnsiTheme="majorHAnsi" w:cstheme="majorBidi"/>
      <w:i/>
      <w:iCs/>
      <w:color w:val="1E513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PlaceholderText">
    <w:name w:val="Placeholder Text"/>
    <w:basedOn w:val="DefaultParagraphFont"/>
    <w:uiPriority w:val="99"/>
    <w:semiHidden/>
    <w:rsid w:val="003325A5"/>
    <w:rPr>
      <w:color w:val="808080"/>
    </w:rPr>
  </w:style>
  <w:style w:type="paragraph" w:styleId="ListParagraph">
    <w:name w:val="List Paragraph"/>
    <w:basedOn w:val="Normal"/>
    <w:uiPriority w:val="34"/>
    <w:qFormat/>
    <w:rsid w:val="007D0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0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5D"/>
    <w:rPr>
      <w:rFonts w:ascii="Segoe UI" w:hAnsi="Segoe UI" w:cs="Segoe UI"/>
      <w:sz w:val="18"/>
      <w:szCs w:val="18"/>
    </w:rPr>
  </w:style>
  <w:style w:type="paragraph" w:styleId="Title">
    <w:name w:val="Title"/>
    <w:next w:val="Normal"/>
    <w:link w:val="TitleChar"/>
    <w:autoRedefine/>
    <w:uiPriority w:val="10"/>
    <w:qFormat/>
    <w:rsid w:val="004E0D2F"/>
    <w:pPr>
      <w:spacing w:after="480" w:line="288" w:lineRule="auto"/>
      <w:ind w:left="-57"/>
    </w:pPr>
    <w:rPr>
      <w:rFonts w:ascii="Verdana" w:hAnsi="Verdana" w:cs="Times New Roman"/>
      <w:b/>
      <w:color w:val="273543"/>
      <w:sz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0D2F"/>
    <w:rPr>
      <w:rFonts w:ascii="Verdana" w:hAnsi="Verdana" w:cs="Times New Roman"/>
      <w:b/>
      <w:color w:val="273543"/>
      <w:sz w:val="72"/>
      <w:lang w:val="en-US"/>
    </w:rPr>
  </w:style>
  <w:style w:type="character" w:styleId="SubtleReference">
    <w:name w:val="Subtle Reference"/>
    <w:basedOn w:val="DefaultParagraphFont"/>
    <w:uiPriority w:val="31"/>
    <w:qFormat/>
    <w:rsid w:val="00FE609D"/>
    <w:rPr>
      <w:smallCaps/>
      <w:color w:val="5A5A5A" w:themeColor="text1" w:themeTint="A5"/>
    </w:rPr>
  </w:style>
  <w:style w:type="paragraph" w:customStyle="1" w:styleId="ListParagraph-cxn">
    <w:name w:val="List Paragraph - cxn"/>
    <w:qFormat/>
    <w:rsid w:val="00DD6404"/>
    <w:pPr>
      <w:numPr>
        <w:numId w:val="2"/>
      </w:numPr>
      <w:spacing w:after="0" w:line="360" w:lineRule="exact"/>
    </w:pPr>
    <w:rPr>
      <w:rFonts w:cs="Times New Roman"/>
      <w:color w:val="414A5B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C5E12"/>
  </w:style>
  <w:style w:type="character" w:styleId="FollowedHyperlink">
    <w:name w:val="FollowedHyperlink"/>
    <w:basedOn w:val="DefaultParagraphFont"/>
    <w:uiPriority w:val="99"/>
    <w:semiHidden/>
    <w:unhideWhenUsed/>
    <w:rsid w:val="00CA5038"/>
    <w:rPr>
      <w:color w:val="0B84FF"/>
      <w:u w:val="single"/>
    </w:rPr>
  </w:style>
  <w:style w:type="paragraph" w:customStyle="1" w:styleId="Introtekst">
    <w:name w:val="Introtekst"/>
    <w:basedOn w:val="Normal"/>
    <w:qFormat/>
    <w:rsid w:val="00745825"/>
    <w:rPr>
      <w:color w:val="A3ADBA"/>
      <w:szCs w:val="26"/>
    </w:rPr>
  </w:style>
  <w:style w:type="paragraph" w:customStyle="1" w:styleId="FooterVertical">
    <w:name w:val="Footer Vertical"/>
    <w:basedOn w:val="Heading6"/>
    <w:qFormat/>
    <w:rsid w:val="00773572"/>
    <w:rPr>
      <w:color w:val="C6CED8"/>
    </w:rPr>
  </w:style>
  <w:style w:type="paragraph" w:customStyle="1" w:styleId="SideBar">
    <w:name w:val="Side Bar"/>
    <w:basedOn w:val="Heading6"/>
    <w:qFormat/>
    <w:rsid w:val="00FA5987"/>
    <w:rPr>
      <w:rFonts w:ascii="Calibri" w:hAnsi="Calibri"/>
      <w:b/>
      <w:bCs/>
      <w:color w:val="C6CCD8"/>
    </w:rPr>
  </w:style>
  <w:style w:type="character" w:styleId="Strong">
    <w:name w:val="Strong"/>
    <w:basedOn w:val="DefaultParagraphFont"/>
    <w:uiPriority w:val="22"/>
    <w:qFormat/>
    <w:rsid w:val="007E161E"/>
    <w:rPr>
      <w:rFonts w:ascii="Verdana" w:hAnsi="Verdana"/>
      <w:b/>
      <w:bCs/>
    </w:rPr>
  </w:style>
  <w:style w:type="paragraph" w:customStyle="1" w:styleId="Kop11">
    <w:name w:val="Kop 11"/>
    <w:basedOn w:val="Heading1"/>
    <w:next w:val="Normal"/>
    <w:qFormat/>
    <w:rsid w:val="00E86824"/>
    <w:pPr>
      <w:numPr>
        <w:numId w:val="0"/>
      </w:numPr>
    </w:pPr>
  </w:style>
  <w:style w:type="paragraph" w:customStyle="1" w:styleId="Kop21">
    <w:name w:val="Kop 21"/>
    <w:basedOn w:val="Heading2"/>
    <w:next w:val="Normal"/>
    <w:qFormat/>
    <w:rsid w:val="00E86824"/>
    <w:pPr>
      <w:numPr>
        <w:ilvl w:val="0"/>
        <w:numId w:val="0"/>
      </w:numPr>
    </w:pPr>
  </w:style>
  <w:style w:type="paragraph" w:customStyle="1" w:styleId="Kop31">
    <w:name w:val="Kop 31"/>
    <w:basedOn w:val="Heading3"/>
    <w:next w:val="Normal"/>
    <w:qFormat/>
    <w:rsid w:val="00E86824"/>
    <w:pPr>
      <w:numPr>
        <w:ilvl w:val="0"/>
        <w:numId w:val="0"/>
      </w:numPr>
    </w:pPr>
  </w:style>
  <w:style w:type="paragraph" w:customStyle="1" w:styleId="Kop41">
    <w:name w:val="Kop 41"/>
    <w:basedOn w:val="Heading4"/>
    <w:next w:val="Normal"/>
    <w:qFormat/>
    <w:rsid w:val="00E86824"/>
    <w:pPr>
      <w:numPr>
        <w:ilvl w:val="0"/>
        <w:numId w:val="0"/>
      </w:numPr>
    </w:pPr>
  </w:style>
  <w:style w:type="paragraph" w:customStyle="1" w:styleId="Kop51">
    <w:name w:val="Kop 51"/>
    <w:basedOn w:val="Heading5"/>
    <w:next w:val="Normal"/>
    <w:qFormat/>
    <w:rsid w:val="00E86824"/>
    <w:pPr>
      <w:numPr>
        <w:ilvl w:val="0"/>
        <w:numId w:val="0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42031"/>
    <w:pPr>
      <w:spacing w:after="0"/>
    </w:pPr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031"/>
    <w:rPr>
      <w:rFonts w:ascii="Times New Roman" w:hAnsi="Times New Roman" w:cs="Times New Roman"/>
      <w:color w:val="414A5C"/>
      <w:sz w:val="24"/>
      <w:szCs w:val="24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C373D9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C373D9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C8329D"/>
    <w:pPr>
      <w:ind w:left="238" w:hanging="238"/>
    </w:pPr>
  </w:style>
  <w:style w:type="paragraph" w:styleId="Index4">
    <w:name w:val="index 4"/>
    <w:basedOn w:val="Normal"/>
    <w:next w:val="Normal"/>
    <w:autoRedefine/>
    <w:uiPriority w:val="99"/>
    <w:unhideWhenUsed/>
    <w:rsid w:val="00C373D9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C373D9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C373D9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C373D9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C373D9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C373D9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C373D9"/>
  </w:style>
  <w:style w:type="paragraph" w:styleId="TOC1">
    <w:name w:val="toc 1"/>
    <w:basedOn w:val="Normal"/>
    <w:next w:val="Normal"/>
    <w:autoRedefine/>
    <w:uiPriority w:val="39"/>
    <w:unhideWhenUsed/>
    <w:rsid w:val="0091072A"/>
    <w:pPr>
      <w:tabs>
        <w:tab w:val="left" w:pos="958"/>
        <w:tab w:val="right" w:leader="underscore" w:pos="7586"/>
      </w:tabs>
      <w:spacing w:before="360" w:after="0"/>
    </w:pPr>
    <w:rPr>
      <w:rFonts w:ascii="Verdana" w:hAnsi="Verdana"/>
      <w:b/>
      <w:bCs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A787F"/>
    <w:pPr>
      <w:tabs>
        <w:tab w:val="left" w:pos="958"/>
        <w:tab w:val="right" w:leader="underscore" w:pos="7586"/>
      </w:tabs>
      <w:spacing w:after="0"/>
    </w:pPr>
    <w:rPr>
      <w:rFonts w:asciiTheme="minorHAnsi" w:hAnsiTheme="minorHAnsi"/>
      <w:noProof/>
      <w:sz w:val="20"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944817"/>
  </w:style>
  <w:style w:type="paragraph" w:styleId="TOC4">
    <w:name w:val="toc 4"/>
    <w:basedOn w:val="TOC5"/>
    <w:next w:val="Normal"/>
    <w:autoRedefine/>
    <w:uiPriority w:val="39"/>
    <w:unhideWhenUsed/>
    <w:rsid w:val="002F432D"/>
  </w:style>
  <w:style w:type="paragraph" w:styleId="TOC5">
    <w:name w:val="toc 5"/>
    <w:basedOn w:val="TOC3"/>
    <w:next w:val="Normal"/>
    <w:autoRedefine/>
    <w:uiPriority w:val="39"/>
    <w:unhideWhenUsed/>
    <w:rsid w:val="0091072A"/>
  </w:style>
  <w:style w:type="paragraph" w:styleId="TOC6">
    <w:name w:val="toc 6"/>
    <w:basedOn w:val="Normal"/>
    <w:next w:val="Normal"/>
    <w:autoRedefine/>
    <w:uiPriority w:val="39"/>
    <w:unhideWhenUsed/>
    <w:rsid w:val="0091072A"/>
    <w:pPr>
      <w:tabs>
        <w:tab w:val="left" w:pos="1134"/>
        <w:tab w:val="right" w:leader="underscore" w:pos="7586"/>
      </w:tabs>
      <w:spacing w:before="360" w:after="0"/>
    </w:pPr>
    <w:rPr>
      <w:rFonts w:ascii="Verdana" w:hAnsi="Verdana"/>
      <w:b/>
      <w:caps/>
      <w:noProof/>
      <w:sz w:val="22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2EE7"/>
    <w:pPr>
      <w:tabs>
        <w:tab w:val="right" w:leader="underscore" w:pos="7586"/>
      </w:tabs>
      <w:spacing w:after="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2EE7"/>
    <w:pPr>
      <w:tabs>
        <w:tab w:val="right" w:leader="underscore" w:pos="7586"/>
      </w:tabs>
      <w:spacing w:after="0"/>
    </w:pPr>
    <w:rPr>
      <w:rFonts w:asciiTheme="minorHAnsi" w:hAnsiTheme="minorHAnsi"/>
      <w:noProof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2EE7"/>
    <w:pPr>
      <w:tabs>
        <w:tab w:val="right" w:leader="underscore" w:pos="7586"/>
      </w:tabs>
      <w:spacing w:after="0"/>
    </w:pPr>
    <w:rPr>
      <w:rFonts w:asciiTheme="minorHAnsi" w:hAnsiTheme="minorHAnsi"/>
      <w:noProof/>
      <w:sz w:val="20"/>
      <w:szCs w:val="20"/>
    </w:rPr>
  </w:style>
  <w:style w:type="paragraph" w:customStyle="1" w:styleId="NoteLevel1">
    <w:name w:val="Note Level 1"/>
    <w:basedOn w:val="Normal"/>
    <w:uiPriority w:val="99"/>
    <w:rsid w:val="005727FF"/>
    <w:pPr>
      <w:keepNext/>
      <w:numPr>
        <w:numId w:val="9"/>
      </w:numPr>
      <w:spacing w:after="0"/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rsid w:val="005727FF"/>
    <w:pPr>
      <w:keepNext/>
      <w:numPr>
        <w:ilvl w:val="1"/>
        <w:numId w:val="9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rsid w:val="005727FF"/>
    <w:pPr>
      <w:keepNext/>
      <w:numPr>
        <w:ilvl w:val="2"/>
        <w:numId w:val="9"/>
      </w:numPr>
      <w:spacing w:after="0"/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rsid w:val="005727FF"/>
    <w:pPr>
      <w:keepNext/>
      <w:numPr>
        <w:ilvl w:val="3"/>
        <w:numId w:val="9"/>
      </w:numPr>
      <w:spacing w:after="0"/>
      <w:contextualSpacing/>
      <w:outlineLvl w:val="3"/>
    </w:pPr>
    <w:rPr>
      <w:rFonts w:ascii="Verdana" w:hAnsi="Verdana"/>
    </w:rPr>
  </w:style>
  <w:style w:type="character" w:styleId="Mention">
    <w:name w:val="Mention"/>
    <w:basedOn w:val="DefaultParagraphFont"/>
    <w:uiPriority w:val="99"/>
    <w:rsid w:val="00341216"/>
    <w:rPr>
      <w:color w:val="2B579A"/>
      <w:shd w:val="clear" w:color="auto" w:fill="E6E6E6"/>
    </w:rPr>
  </w:style>
  <w:style w:type="paragraph" w:customStyle="1" w:styleId="TitelInhoudsopgaveBijlagen">
    <w:name w:val="Titel Inhoudsopgave / Bijlagen"/>
    <w:basedOn w:val="TOCHeading"/>
    <w:link w:val="TitelInhoudsopgaveBijlagenChar"/>
    <w:qFormat/>
    <w:rsid w:val="00B37C40"/>
    <w:pPr>
      <w:numPr>
        <w:numId w:val="0"/>
      </w:numPr>
    </w:pPr>
  </w:style>
  <w:style w:type="character" w:customStyle="1" w:styleId="TOCHeadingChar">
    <w:name w:val="TOC Heading Char"/>
    <w:basedOn w:val="Heading1Char"/>
    <w:link w:val="TOCHeading"/>
    <w:uiPriority w:val="39"/>
    <w:rsid w:val="00B37C40"/>
    <w:rPr>
      <w:rFonts w:ascii="Verdana" w:hAnsi="Verdana" w:cs="Times New Roman"/>
      <w:b/>
      <w:bCs/>
      <w:color w:val="273543"/>
      <w:sz w:val="48"/>
      <w:szCs w:val="48"/>
      <w:lang w:val="en-US" w:eastAsia="nl-BE"/>
    </w:rPr>
  </w:style>
  <w:style w:type="character" w:customStyle="1" w:styleId="TitelInhoudsopgaveBijlagenChar">
    <w:name w:val="Titel Inhoudsopgave / Bijlagen Char"/>
    <w:basedOn w:val="TOCHeadingChar"/>
    <w:link w:val="TitelInhoudsopgaveBijlagen"/>
    <w:rsid w:val="00B37C40"/>
    <w:rPr>
      <w:rFonts w:ascii="Verdana" w:hAnsi="Verdana" w:cs="Times New Roman"/>
      <w:b/>
      <w:bCs/>
      <w:color w:val="273543"/>
      <w:sz w:val="48"/>
      <w:szCs w:val="48"/>
      <w:lang w:val="en-US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eirlaen\ConXioN\Marketing%20-%20Templates\Word\cxn_word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07BF4C9F814AC7A1FA7711DA8B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BCF1-2107-4560-9F28-2B4615791DA4}"/>
      </w:docPartPr>
      <w:docPartBody>
        <w:p w:rsidR="00000000" w:rsidRDefault="002518B1">
          <w:pPr>
            <w:pStyle w:val="DE07BF4C9F814AC7A1FA7711DA8B54B5"/>
          </w:pPr>
          <w:r w:rsidRPr="00F36A87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07BF4C9F814AC7A1FA7711DA8B54B5">
    <w:name w:val="DE07BF4C9F814AC7A1FA7711DA8B5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XioN">
      <a:dk1>
        <a:sysClr val="windowText" lastClr="000000"/>
      </a:dk1>
      <a:lt1>
        <a:sysClr val="window" lastClr="FFFFFF"/>
      </a:lt1>
      <a:dk2>
        <a:srgbClr val="438AD7"/>
      </a:dk2>
      <a:lt2>
        <a:srgbClr val="C0D8F1"/>
      </a:lt2>
      <a:accent1>
        <a:srgbClr val="3CA375"/>
      </a:accent1>
      <a:accent2>
        <a:srgbClr val="E95128"/>
      </a:accent2>
      <a:accent3>
        <a:srgbClr val="0B99CC"/>
      </a:accent3>
      <a:accent4>
        <a:srgbClr val="FBB811"/>
      </a:accent4>
      <a:accent5>
        <a:srgbClr val="02539C"/>
      </a:accent5>
      <a:accent6>
        <a:srgbClr val="E52520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49489d-28ba-448a-9889-7f4d962bfdac">
      <UserInfo>
        <DisplayName>Jason Robesyn</DisplayName>
        <AccountId>10</AccountId>
        <AccountType/>
      </UserInfo>
      <UserInfo>
        <DisplayName>Nicolas Vanlerberghe</DisplayName>
        <AccountId>12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47485796B324CB8D3DBC04B3E7A51" ma:contentTypeVersion="11" ma:contentTypeDescription="Create a new document." ma:contentTypeScope="" ma:versionID="29c5a5778b149e294938f232e21d5569">
  <xsd:schema xmlns:xsd="http://www.w3.org/2001/XMLSchema" xmlns:xs="http://www.w3.org/2001/XMLSchema" xmlns:p="http://schemas.microsoft.com/office/2006/metadata/properties" xmlns:ns3="7ed2fd1c-ad66-4041-bf5c-9ccd73820d46" xmlns:ns4="5a49489d-28ba-448a-9889-7f4d962bfdac" targetNamespace="http://schemas.microsoft.com/office/2006/metadata/properties" ma:root="true" ma:fieldsID="01ed3ba0f9df1fdebc030acc765ef9bb" ns3:_="" ns4:_="">
    <xsd:import namespace="7ed2fd1c-ad66-4041-bf5c-9ccd73820d46"/>
    <xsd:import namespace="5a49489d-28ba-448a-9889-7f4d962bf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2fd1c-ad66-4041-bf5c-9ccd73820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9489d-28ba-448a-9889-7f4d962b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7670-EB65-489B-8AEA-3F5A06AB9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35E4E-981C-43F3-916D-A91089FA9470}">
  <ds:schemaRefs>
    <ds:schemaRef ds:uri="7ed2fd1c-ad66-4041-bf5c-9ccd73820d46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5a49489d-28ba-448a-9889-7f4d962bfdac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6013826-16C2-4FFF-BD23-F64A83D6A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2fd1c-ad66-4041-bf5c-9ccd73820d46"/>
    <ds:schemaRef ds:uri="5a49489d-28ba-448a-9889-7f4d962bf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1A6AB8-1CA1-4052-B5EF-E60B189D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cxn_word_template.dotx</Template>
  <TotalTime>0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komt hier</vt:lpstr>
      <vt:lpstr>Titel komt hier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komt hier</dc:title>
  <dc:subject>handleiding conxion</dc:subject>
  <dc:creator>Laurens Beirlaen</dc:creator>
  <cp:keywords/>
  <dc:description/>
  <cp:lastModifiedBy>Laurens Beirlaen</cp:lastModifiedBy>
  <cp:revision>2</cp:revision>
  <cp:lastPrinted>2017-04-18T09:48:00Z</cp:lastPrinted>
  <dcterms:created xsi:type="dcterms:W3CDTF">2020-02-24T13:28:00Z</dcterms:created>
  <dcterms:modified xsi:type="dcterms:W3CDTF">2020-02-24T13:35:00Z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0x01010079347485796B324CB8D3DBC04B3E7A51</vt:lpwstr>
  </property>
</Properties>
</file>